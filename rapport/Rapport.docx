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5B6" w:rsidRDefault="00B645B6">
      <w:pPr>
        <w:pStyle w:val="Standard"/>
      </w:pPr>
    </w:p>
    <w:p w:rsidR="00B645B6" w:rsidRDefault="00B645B6">
      <w:pPr>
        <w:pStyle w:val="Standard"/>
      </w:pPr>
    </w:p>
    <w:p w:rsidR="00B645B6" w:rsidRDefault="00B645B6">
      <w:pPr>
        <w:pStyle w:val="Standard"/>
      </w:pPr>
    </w:p>
    <w:p w:rsidR="00B645B6" w:rsidRDefault="00B645B6">
      <w:pPr>
        <w:pStyle w:val="Standard"/>
      </w:pPr>
    </w:p>
    <w:p w:rsidR="00B645B6" w:rsidRDefault="00B645B6">
      <w:pPr>
        <w:pStyle w:val="Standard"/>
      </w:pPr>
    </w:p>
    <w:p w:rsidR="00B645B6" w:rsidRDefault="002A0423">
      <w:pPr>
        <w:pStyle w:val="Title"/>
      </w:pPr>
      <w:r>
        <w:t>Projet Logiciel « </w:t>
      </w:r>
      <w:proofErr w:type="spellStart"/>
      <w:r w:rsidR="007C7257">
        <w:t>Tactic</w:t>
      </w:r>
      <w:proofErr w:type="spellEnd"/>
      <w:r w:rsidR="007C7257">
        <w:t xml:space="preserve"> Strike</w:t>
      </w:r>
      <w:r>
        <w:t> »</w:t>
      </w:r>
    </w:p>
    <w:p w:rsidR="00B645B6" w:rsidRDefault="002A0423">
      <w:pPr>
        <w:pStyle w:val="Subtitle"/>
      </w:pPr>
      <w:proofErr w:type="spellStart"/>
      <w:r>
        <w:t>Kusan</w:t>
      </w:r>
      <w:proofErr w:type="spellEnd"/>
      <w:r>
        <w:t xml:space="preserve"> THANABALASINGAM – Benoît LAFON</w:t>
      </w:r>
    </w:p>
    <w:p w:rsidR="00B645B6" w:rsidRDefault="00B645B6">
      <w:pPr>
        <w:pStyle w:val="Standard"/>
      </w:pPr>
    </w:p>
    <w:p w:rsidR="00B645B6" w:rsidRDefault="00B645B6">
      <w:pPr>
        <w:pStyle w:val="Standard"/>
      </w:pPr>
    </w:p>
    <w:p w:rsidR="00B645B6" w:rsidRDefault="00B645B6">
      <w:pPr>
        <w:pStyle w:val="Standard"/>
      </w:pPr>
    </w:p>
    <w:p w:rsidR="00B645B6" w:rsidRDefault="00B645B6">
      <w:pPr>
        <w:pStyle w:val="Standard"/>
      </w:pPr>
    </w:p>
    <w:p w:rsidR="00B645B6" w:rsidRDefault="00B645B6">
      <w:pPr>
        <w:pStyle w:val="Standard"/>
      </w:pPr>
    </w:p>
    <w:p w:rsidR="007800B4" w:rsidRDefault="007800B4">
      <w:pPr>
        <w:pStyle w:val="Standard"/>
      </w:pPr>
    </w:p>
    <w:p w:rsidR="007800B4" w:rsidRDefault="00920102">
      <w:pPr>
        <w:pStyle w:val="Standard"/>
      </w:pPr>
      <w:r>
        <w:rPr>
          <w:noProof/>
          <w:lang w:eastAsia="fr-FR" w:bidi="ar-SA"/>
        </w:rPr>
        <mc:AlternateContent>
          <mc:Choice Requires="wpg">
            <w:drawing>
              <wp:anchor distT="0" distB="0" distL="114300" distR="114300" simplePos="0" relativeHeight="251666432" behindDoc="0" locked="0" layoutInCell="1" allowOverlap="1" wp14:anchorId="4C7196DC" wp14:editId="3CB54ABE">
                <wp:simplePos x="0" y="0"/>
                <wp:positionH relativeFrom="margin">
                  <wp:align>center</wp:align>
                </wp:positionH>
                <wp:positionV relativeFrom="paragraph">
                  <wp:posOffset>147822</wp:posOffset>
                </wp:positionV>
                <wp:extent cx="4667250" cy="3116580"/>
                <wp:effectExtent l="0" t="0" r="0" b="0"/>
                <wp:wrapNone/>
                <wp:docPr id="53" name="Group 53"/>
                <wp:cNvGraphicFramePr/>
                <a:graphic xmlns:a="http://schemas.openxmlformats.org/drawingml/2006/main">
                  <a:graphicData uri="http://schemas.microsoft.com/office/word/2010/wordprocessingGroup">
                    <wpg:wgp>
                      <wpg:cNvGrpSpPr/>
                      <wpg:grpSpPr>
                        <a:xfrm>
                          <a:off x="0" y="0"/>
                          <a:ext cx="4667250" cy="3116580"/>
                          <a:chOff x="38100" y="495300"/>
                          <a:chExt cx="4667250" cy="3116580"/>
                        </a:xfrm>
                      </wpg:grpSpPr>
                      <pic:pic xmlns:pic="http://schemas.openxmlformats.org/drawingml/2006/picture">
                        <pic:nvPicPr>
                          <pic:cNvPr id="51" name="Picture 51" descr="http://screenshots.fr.sftcdn.net/fr/scrn/85000/85861/dofus-arena-pocket-4.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8100" y="495300"/>
                            <a:ext cx="4667250" cy="2771775"/>
                          </a:xfrm>
                          <a:prstGeom prst="rect">
                            <a:avLst/>
                          </a:prstGeom>
                          <a:noFill/>
                          <a:ln>
                            <a:noFill/>
                          </a:ln>
                        </pic:spPr>
                      </pic:pic>
                      <wps:wsp>
                        <wps:cNvPr id="52" name="Text Box 2"/>
                        <wps:cNvSpPr txBox="1">
                          <a:spLocks noChangeArrowheads="1"/>
                        </wps:cNvSpPr>
                        <wps:spPr bwMode="auto">
                          <a:xfrm>
                            <a:off x="1209675" y="3324225"/>
                            <a:ext cx="2352675" cy="287655"/>
                          </a:xfrm>
                          <a:prstGeom prst="rect">
                            <a:avLst/>
                          </a:prstGeom>
                          <a:noFill/>
                          <a:ln w="9525">
                            <a:noFill/>
                            <a:miter lim="800000"/>
                            <a:headEnd/>
                            <a:tailEnd/>
                          </a:ln>
                        </wps:spPr>
                        <wps:txbx>
                          <w:txbxContent>
                            <w:p w:rsidR="007800B4" w:rsidRDefault="007800B4" w:rsidP="007800B4">
                              <w:pPr>
                                <w:pStyle w:val="Standard"/>
                                <w:jc w:val="both"/>
                              </w:pPr>
                              <w:r w:rsidRPr="007800B4">
                                <w:rPr>
                                  <w:i/>
                                </w:rPr>
                                <w:t xml:space="preserve">Illustration </w:t>
                              </w:r>
                              <w:r w:rsidR="00920102">
                                <w:rPr>
                                  <w:i/>
                                </w:rPr>
                                <w:t>1</w:t>
                              </w:r>
                              <w:r w:rsidRPr="007800B4">
                                <w:t>:</w:t>
                              </w:r>
                              <w:r>
                                <w:t xml:space="preserve"> </w:t>
                              </w:r>
                              <w:proofErr w:type="spellStart"/>
                              <w:r>
                                <w:t>Dofus</w:t>
                              </w:r>
                              <w:proofErr w:type="spellEnd"/>
                              <w:r>
                                <w:t xml:space="preserve"> </w:t>
                              </w:r>
                              <w:proofErr w:type="spellStart"/>
                              <w:r>
                                <w:t>Arena</w:t>
                              </w:r>
                              <w:proofErr w:type="spellEnd"/>
                              <w:r>
                                <w:t xml:space="preserve"> Pocket</w:t>
                              </w:r>
                            </w:p>
                            <w:p w:rsidR="007800B4" w:rsidRPr="007800B4" w:rsidRDefault="007800B4" w:rsidP="007800B4">
                              <w:pPr>
                                <w:jc w:val="center"/>
                                <w:rPr>
                                  <w:lang w:val="en-U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C7196DC" id="Group 53" o:spid="_x0000_s1026" style="position:absolute;margin-left:0;margin-top:11.65pt;width:367.5pt;height:245.4pt;z-index:251666432;mso-position-horizontal:center;mso-position-horizontal-relative:margin;mso-height-relative:margin" coordorigin="381,4953" coordsize="46672,31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7" type="#_x0000_t75" alt="http://screenshots.fr.sftcdn.net/fr/scrn/85000/85861/dofus-arena-pocket-4.jpg" style="position:absolute;left:381;top:4953;width:46672;height:27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ElSbEAAAA2wAAAA8AAABkcnMvZG93bnJldi54bWxEj9FqAjEURN8L/kO4gi9SswqVdjVKqSjF&#10;l6L1A66b62Zxc7MkcXf9eyMU+jjMzBlmue5tLVryoXKsYDrJQBAXTldcKjj9bl/fQYSIrLF2TAru&#10;FGC9GrwsMdeu4wO1x1iKBOGQowITY5NLGQpDFsPENcTJuzhvMSbpS6k9dgluaznLsrm0WHFaMNjQ&#10;l6HierxZBd3m53TZnD3r68dtPB/v+117MEqNhv3nAkSkPv6H/9rfWsHbFJ5f0g+Qq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ElSbEAAAA2wAAAA8AAAAAAAAAAAAAAAAA&#10;nwIAAGRycy9kb3ducmV2LnhtbFBLBQYAAAAABAAEAPcAAACQAwAAAAA=&#10;">
                  <v:imagedata r:id="rId9" o:title="dofus-arena-pocket-4"/>
                  <v:path arrowok="t"/>
                </v:shape>
                <v:shapetype id="_x0000_t202" coordsize="21600,21600" o:spt="202" path="m,l,21600r21600,l21600,xe">
                  <v:stroke joinstyle="miter"/>
                  <v:path gradientshapeok="t" o:connecttype="rect"/>
                </v:shapetype>
                <v:shape id="Text Box 2" o:spid="_x0000_s1028" type="#_x0000_t202" style="position:absolute;left:12096;top:33242;width:23527;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7800B4" w:rsidRDefault="007800B4" w:rsidP="007800B4">
                        <w:pPr>
                          <w:pStyle w:val="Standard"/>
                          <w:jc w:val="both"/>
                        </w:pPr>
                        <w:r w:rsidRPr="007800B4">
                          <w:rPr>
                            <w:i/>
                          </w:rPr>
                          <w:t xml:space="preserve">Illustration </w:t>
                        </w:r>
                        <w:r w:rsidR="00920102">
                          <w:rPr>
                            <w:i/>
                          </w:rPr>
                          <w:t>1</w:t>
                        </w:r>
                        <w:r w:rsidRPr="007800B4">
                          <w:t>:</w:t>
                        </w:r>
                        <w:r>
                          <w:t xml:space="preserve"> </w:t>
                        </w:r>
                        <w:proofErr w:type="spellStart"/>
                        <w:r>
                          <w:t>Dofus</w:t>
                        </w:r>
                        <w:proofErr w:type="spellEnd"/>
                        <w:r>
                          <w:t xml:space="preserve"> </w:t>
                        </w:r>
                        <w:proofErr w:type="spellStart"/>
                        <w:r>
                          <w:t>Arena</w:t>
                        </w:r>
                        <w:proofErr w:type="spellEnd"/>
                        <w:r>
                          <w:t xml:space="preserve"> Pocket</w:t>
                        </w:r>
                      </w:p>
                      <w:p w:rsidR="007800B4" w:rsidRPr="007800B4" w:rsidRDefault="007800B4" w:rsidP="007800B4">
                        <w:pPr>
                          <w:jc w:val="center"/>
                          <w:rPr>
                            <w:lang w:val="en-US"/>
                          </w:rPr>
                        </w:pPr>
                      </w:p>
                    </w:txbxContent>
                  </v:textbox>
                </v:shape>
                <w10:wrap anchorx="margin"/>
              </v:group>
            </w:pict>
          </mc:Fallback>
        </mc:AlternateContent>
      </w: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B645B6" w:rsidRDefault="00B645B6">
      <w:pPr>
        <w:pStyle w:val="Standard"/>
      </w:pPr>
    </w:p>
    <w:p w:rsidR="00B645B6" w:rsidRDefault="002A0423">
      <w:pPr>
        <w:pStyle w:val="ContentsHeading"/>
        <w:pageBreakBefore/>
        <w:tabs>
          <w:tab w:val="right" w:leader="dot" w:pos="9406"/>
        </w:tabs>
      </w:pPr>
      <w:r>
        <w:rPr>
          <w:rFonts w:ascii="Liberation Serif" w:hAnsi="Liberation Serif"/>
          <w:b w:val="0"/>
          <w:bCs w:val="0"/>
          <w:sz w:val="24"/>
          <w:szCs w:val="24"/>
        </w:rPr>
        <w:lastRenderedPageBreak/>
        <w:fldChar w:fldCharType="begin"/>
      </w:r>
      <w:r>
        <w:instrText xml:space="preserve"> TOC \o "1-9" \l 1-9 \h </w:instrText>
      </w:r>
      <w:r>
        <w:rPr>
          <w:rFonts w:ascii="Liberation Serif" w:hAnsi="Liberation Serif"/>
          <w:b w:val="0"/>
          <w:bCs w:val="0"/>
          <w:sz w:val="24"/>
          <w:szCs w:val="24"/>
        </w:rPr>
        <w:fldChar w:fldCharType="separate"/>
      </w:r>
      <w:r>
        <w:t>Table des matières</w:t>
      </w:r>
    </w:p>
    <w:p w:rsidR="00B645B6" w:rsidRDefault="00C60F50">
      <w:pPr>
        <w:pStyle w:val="Contents1"/>
      </w:pPr>
      <w:hyperlink w:anchor="__RefHeading__1316_824097905" w:history="1">
        <w:r w:rsidR="002A0423">
          <w:t>1 Objectif</w:t>
        </w:r>
        <w:r w:rsidR="002A0423">
          <w:tab/>
          <w:t>3</w:t>
        </w:r>
      </w:hyperlink>
    </w:p>
    <w:p w:rsidR="00B645B6" w:rsidRDefault="00C60F50">
      <w:pPr>
        <w:pStyle w:val="Contents2"/>
      </w:pPr>
      <w:hyperlink w:anchor="__RefHeading__1318_824097905" w:history="1">
        <w:r w:rsidR="002A0423">
          <w:t>1.1 Présentation générale</w:t>
        </w:r>
        <w:r w:rsidR="002A0423">
          <w:tab/>
          <w:t>3</w:t>
        </w:r>
      </w:hyperlink>
    </w:p>
    <w:p w:rsidR="00B645B6" w:rsidRDefault="00C60F50">
      <w:pPr>
        <w:pStyle w:val="Contents2"/>
      </w:pPr>
      <w:hyperlink w:anchor="__RefHeading__1320_824097905" w:history="1">
        <w:r w:rsidR="002A0423">
          <w:t>1.2 Règles du jeu</w:t>
        </w:r>
        <w:r w:rsidR="002A0423">
          <w:tab/>
          <w:t>3</w:t>
        </w:r>
      </w:hyperlink>
    </w:p>
    <w:p w:rsidR="00B645B6" w:rsidRDefault="00C60F50">
      <w:pPr>
        <w:pStyle w:val="Contents2"/>
      </w:pPr>
      <w:hyperlink w:anchor="__RefHeading__3406_1053578290" w:history="1">
        <w:r w:rsidR="002A0423">
          <w:t>1.3 Conception Logiciel</w:t>
        </w:r>
        <w:r w:rsidR="002A0423">
          <w:tab/>
          <w:t>3</w:t>
        </w:r>
      </w:hyperlink>
    </w:p>
    <w:p w:rsidR="00B645B6" w:rsidRDefault="00C60F50">
      <w:pPr>
        <w:pStyle w:val="Contents1"/>
      </w:pPr>
      <w:hyperlink w:anchor="__RefHeading__1322_824097905" w:history="1">
        <w:r w:rsidR="002A0423">
          <w:t>2 Description et conception des états</w:t>
        </w:r>
        <w:r w:rsidR="002A0423">
          <w:tab/>
          <w:t>4</w:t>
        </w:r>
      </w:hyperlink>
    </w:p>
    <w:p w:rsidR="00B645B6" w:rsidRDefault="00C60F50">
      <w:pPr>
        <w:pStyle w:val="Contents2"/>
      </w:pPr>
      <w:hyperlink w:anchor="__RefHeading__1480_1060408740" w:history="1">
        <w:r w:rsidR="002A0423">
          <w:t>2.1 Descriptio</w:t>
        </w:r>
        <w:r w:rsidR="002A0423">
          <w:t>n</w:t>
        </w:r>
        <w:r w:rsidR="002A0423">
          <w:t xml:space="preserve"> des états</w:t>
        </w:r>
        <w:r w:rsidR="002A0423">
          <w:tab/>
          <w:t>4</w:t>
        </w:r>
      </w:hyperlink>
    </w:p>
    <w:p w:rsidR="00B645B6" w:rsidRDefault="00C60F50">
      <w:pPr>
        <w:pStyle w:val="Contents2"/>
      </w:pPr>
      <w:hyperlink w:anchor="__RefHeading__1484_1060408740" w:history="1">
        <w:r w:rsidR="002A0423">
          <w:t>2.2 Conception logiciel</w:t>
        </w:r>
        <w:r w:rsidR="002A0423">
          <w:tab/>
          <w:t>4</w:t>
        </w:r>
      </w:hyperlink>
    </w:p>
    <w:p w:rsidR="00B645B6" w:rsidRDefault="00C60F50">
      <w:pPr>
        <w:pStyle w:val="Contents2"/>
      </w:pPr>
      <w:hyperlink w:anchor="__RefHeading__1027_1053578290" w:history="1">
        <w:r w:rsidR="002A0423">
          <w:t>2.3 Conception logiciel : extension pour le rendu</w:t>
        </w:r>
        <w:r w:rsidR="002A0423">
          <w:tab/>
          <w:t>4</w:t>
        </w:r>
      </w:hyperlink>
    </w:p>
    <w:p w:rsidR="00B645B6" w:rsidRDefault="00C60F50" w:rsidP="00306F3F">
      <w:pPr>
        <w:pStyle w:val="Contents2"/>
      </w:pPr>
      <w:hyperlink w:anchor="__RefHeading__3408_1053578290" w:history="1">
        <w:r w:rsidR="002A0423">
          <w:t>2.4 Conception logiciel : extension pour le moteur de jeu</w:t>
        </w:r>
        <w:r w:rsidR="002A0423">
          <w:tab/>
          <w:t>4</w:t>
        </w:r>
      </w:hyperlink>
    </w:p>
    <w:p w:rsidR="00B645B6" w:rsidRDefault="00C60F50">
      <w:pPr>
        <w:pStyle w:val="Contents2"/>
      </w:pPr>
      <w:hyperlink w:anchor="__RefHeading__2098_1060408740" w:history="1">
        <w:r w:rsidR="002A0423">
          <w:t>2.5 Ressources</w:t>
        </w:r>
        <w:r w:rsidR="002A0423">
          <w:tab/>
          <w:t>4</w:t>
        </w:r>
      </w:hyperlink>
    </w:p>
    <w:p w:rsidR="00B645B6" w:rsidRDefault="00C60F50">
      <w:pPr>
        <w:pStyle w:val="Contents1"/>
      </w:pPr>
      <w:hyperlink w:anchor="__RefHeading__2100_1060408740" w:history="1">
        <w:r w:rsidR="002A0423">
          <w:t>3 Ren</w:t>
        </w:r>
        <w:r w:rsidR="002A0423">
          <w:t>d</w:t>
        </w:r>
        <w:r w:rsidR="002A0423">
          <w:t>u : Stratégie et Conception</w:t>
        </w:r>
        <w:r w:rsidR="002A0423">
          <w:tab/>
          <w:t>6</w:t>
        </w:r>
      </w:hyperlink>
    </w:p>
    <w:p w:rsidR="00B645B6" w:rsidRDefault="00C60F50">
      <w:pPr>
        <w:pStyle w:val="Contents2"/>
      </w:pPr>
      <w:hyperlink w:anchor="__RefHeading__2104_1060408740" w:history="1">
        <w:r w:rsidR="002A0423">
          <w:t>3.1 Stratégie de rendu d'un état</w:t>
        </w:r>
        <w:r w:rsidR="002A0423">
          <w:tab/>
          <w:t>6</w:t>
        </w:r>
      </w:hyperlink>
    </w:p>
    <w:p w:rsidR="00B645B6" w:rsidRDefault="00C60F50">
      <w:pPr>
        <w:pStyle w:val="Contents2"/>
      </w:pPr>
      <w:hyperlink w:anchor="__RefHeading__2118_1060408740" w:history="1">
        <w:r w:rsidR="002A0423">
          <w:t>3.2 Conception logiciel</w:t>
        </w:r>
        <w:r w:rsidR="002A0423">
          <w:tab/>
          <w:t>6</w:t>
        </w:r>
      </w:hyperlink>
    </w:p>
    <w:p w:rsidR="00B645B6" w:rsidRDefault="00C60F50">
      <w:pPr>
        <w:pStyle w:val="Contents2"/>
      </w:pPr>
      <w:hyperlink w:anchor="__RefHeading__3410_1053578290" w:history="1">
        <w:r w:rsidR="002A0423">
          <w:t>3.3 Conception logiciel : extension pour les animations</w:t>
        </w:r>
        <w:r w:rsidR="002A0423">
          <w:tab/>
          <w:t>6</w:t>
        </w:r>
      </w:hyperlink>
    </w:p>
    <w:p w:rsidR="00B645B6" w:rsidRDefault="00C60F50">
      <w:pPr>
        <w:pStyle w:val="Contents2"/>
      </w:pPr>
      <w:hyperlink w:anchor="__RefHeading__2132_1060408740" w:history="1">
        <w:r w:rsidR="002A0423">
          <w:t>3.4 Ressources</w:t>
        </w:r>
        <w:r w:rsidR="002A0423">
          <w:tab/>
          <w:t>6</w:t>
        </w:r>
      </w:hyperlink>
    </w:p>
    <w:p w:rsidR="00B645B6" w:rsidRDefault="00C60F50">
      <w:pPr>
        <w:pStyle w:val="Contents2"/>
      </w:pPr>
      <w:hyperlink w:anchor="__RefHeading__2136_1060408740" w:history="1">
        <w:r w:rsidR="002A0423">
          <w:t>3.5 Exemple de rendu</w:t>
        </w:r>
        <w:r w:rsidR="002A0423">
          <w:tab/>
          <w:t>6</w:t>
        </w:r>
      </w:hyperlink>
    </w:p>
    <w:p w:rsidR="00B645B6" w:rsidRDefault="00C60F50">
      <w:pPr>
        <w:pStyle w:val="Contents1"/>
      </w:pPr>
      <w:hyperlink w:anchor="__RefHeading__1336_824097905" w:history="1">
        <w:r w:rsidR="002A0423">
          <w:t>4 Règles de changement d'états et moteur de jeu</w:t>
        </w:r>
        <w:r w:rsidR="002A0423">
          <w:tab/>
          <w:t>8</w:t>
        </w:r>
      </w:hyperlink>
    </w:p>
    <w:p w:rsidR="00B645B6" w:rsidRDefault="00C60F50">
      <w:pPr>
        <w:pStyle w:val="Contents2"/>
      </w:pPr>
      <w:hyperlink w:anchor="__RefHeading__2079_824097905" w:history="1">
        <w:r w:rsidR="002A0423">
          <w:t>4.1 Horloge globale</w:t>
        </w:r>
        <w:r w:rsidR="002A0423">
          <w:tab/>
          <w:t>8</w:t>
        </w:r>
      </w:hyperlink>
    </w:p>
    <w:p w:rsidR="00B645B6" w:rsidRDefault="00C60F50">
      <w:pPr>
        <w:pStyle w:val="Contents2"/>
      </w:pPr>
      <w:hyperlink w:anchor="__RefHeading__2081_824097905" w:history="1">
        <w:r w:rsidR="002A0423">
          <w:t>4.2 Changements extérieurs</w:t>
        </w:r>
        <w:r w:rsidR="002A0423">
          <w:tab/>
          <w:t>8</w:t>
        </w:r>
      </w:hyperlink>
    </w:p>
    <w:p w:rsidR="00B645B6" w:rsidRDefault="00C60F50">
      <w:pPr>
        <w:pStyle w:val="Contents2"/>
      </w:pPr>
      <w:hyperlink w:anchor="__RefHeading__2083_824097905" w:history="1">
        <w:r w:rsidR="002A0423">
          <w:t>4.3 Changements autonomes</w:t>
        </w:r>
        <w:r w:rsidR="002A0423">
          <w:tab/>
          <w:t>8</w:t>
        </w:r>
      </w:hyperlink>
    </w:p>
    <w:p w:rsidR="00B645B6" w:rsidRDefault="00C60F50">
      <w:pPr>
        <w:pStyle w:val="Contents2"/>
      </w:pPr>
      <w:hyperlink w:anchor="__RefHeading__1029_1053578290" w:history="1">
        <w:r w:rsidR="002A0423">
          <w:t>4.4 Conception logiciel</w:t>
        </w:r>
        <w:r w:rsidR="002A0423">
          <w:tab/>
          <w:t>8</w:t>
        </w:r>
      </w:hyperlink>
    </w:p>
    <w:p w:rsidR="00B645B6" w:rsidRDefault="00C60F50">
      <w:pPr>
        <w:pStyle w:val="Contents2"/>
      </w:pPr>
      <w:hyperlink w:anchor="__RefHeading__3412_1053578290" w:history="1">
        <w:r w:rsidR="002A0423">
          <w:t>4.5 Conception logiciel : extension pour l'IA</w:t>
        </w:r>
        <w:r w:rsidR="002A0423">
          <w:tab/>
          <w:t>8</w:t>
        </w:r>
      </w:hyperlink>
    </w:p>
    <w:p w:rsidR="00B645B6" w:rsidRDefault="00C60F50">
      <w:pPr>
        <w:pStyle w:val="Contents2"/>
      </w:pPr>
      <w:hyperlink w:anchor="__RefHeading__1829_2123130103" w:history="1">
        <w:r w:rsidR="002A0423">
          <w:t>4.6 Conception logiciel : extension pour la parallélisation</w:t>
        </w:r>
        <w:r w:rsidR="002A0423">
          <w:tab/>
          <w:t>8</w:t>
        </w:r>
      </w:hyperlink>
    </w:p>
    <w:p w:rsidR="00B645B6" w:rsidRDefault="00C60F50">
      <w:pPr>
        <w:pStyle w:val="Contents1"/>
      </w:pPr>
      <w:hyperlink w:anchor="__RefHeading__1031_1053578290" w:history="1">
        <w:r w:rsidR="002A0423">
          <w:t>5 Intelligence Artificielle</w:t>
        </w:r>
        <w:r w:rsidR="002A0423">
          <w:tab/>
          <w:t>10</w:t>
        </w:r>
      </w:hyperlink>
    </w:p>
    <w:p w:rsidR="00B645B6" w:rsidRDefault="00C60F50">
      <w:pPr>
        <w:pStyle w:val="Contents2"/>
      </w:pPr>
      <w:hyperlink w:anchor="__RefHeading__2973_1544052078" w:history="1">
        <w:r w:rsidR="002A0423">
          <w:t>5.1 Stratégies</w:t>
        </w:r>
        <w:r w:rsidR="002A0423">
          <w:tab/>
          <w:t>10</w:t>
        </w:r>
      </w:hyperlink>
    </w:p>
    <w:p w:rsidR="00B645B6" w:rsidRDefault="00C60F50">
      <w:pPr>
        <w:pStyle w:val="Contents3"/>
      </w:pPr>
      <w:hyperlink w:anchor="__RefHeading__2975_1544052078" w:history="1">
        <w:r w:rsidR="002A0423">
          <w:t>5.1.1 Intelligence minimale</w:t>
        </w:r>
        <w:r w:rsidR="002A0423">
          <w:tab/>
          <w:t>10</w:t>
        </w:r>
      </w:hyperlink>
    </w:p>
    <w:p w:rsidR="00B645B6" w:rsidRDefault="00C60F50">
      <w:pPr>
        <w:pStyle w:val="Contents3"/>
      </w:pPr>
      <w:hyperlink w:anchor="__RefHeading__2977_1544052078" w:history="1">
        <w:r w:rsidR="002A0423">
          <w:t>5.1.2 Intelligence basée sur des heuristiques</w:t>
        </w:r>
        <w:r w:rsidR="002A0423">
          <w:tab/>
          <w:t>10</w:t>
        </w:r>
      </w:hyperlink>
    </w:p>
    <w:p w:rsidR="00B645B6" w:rsidRDefault="00C60F50">
      <w:pPr>
        <w:pStyle w:val="Contents3"/>
      </w:pPr>
      <w:hyperlink w:anchor="__RefHeading__2480_1544052078" w:history="1">
        <w:r w:rsidR="002A0423">
          <w:t>5.1.3 Intelligence basée sur les arbres de recherche</w:t>
        </w:r>
        <w:r w:rsidR="002A0423">
          <w:tab/>
          <w:t>10</w:t>
        </w:r>
      </w:hyperlink>
    </w:p>
    <w:p w:rsidR="00B645B6" w:rsidRDefault="00C60F50">
      <w:pPr>
        <w:pStyle w:val="Contents2"/>
      </w:pPr>
      <w:hyperlink w:anchor="__RefHeading__2979_1544052078" w:history="1">
        <w:r w:rsidR="002A0423">
          <w:t>5.2 Conception logiciel</w:t>
        </w:r>
        <w:r w:rsidR="002A0423">
          <w:tab/>
          <w:t>10</w:t>
        </w:r>
      </w:hyperlink>
    </w:p>
    <w:p w:rsidR="00B645B6" w:rsidRDefault="00C60F50">
      <w:pPr>
        <w:pStyle w:val="Contents2"/>
      </w:pPr>
      <w:hyperlink w:anchor="__RefHeading__2981_1544052078" w:history="1">
        <w:r w:rsidR="002A0423">
          <w:t>5.3 Conception logiciel : extension pour l'IA composée</w:t>
        </w:r>
        <w:r w:rsidR="002A0423">
          <w:tab/>
          <w:t>10</w:t>
        </w:r>
      </w:hyperlink>
    </w:p>
    <w:p w:rsidR="00B645B6" w:rsidRDefault="00C60F50">
      <w:pPr>
        <w:pStyle w:val="Contents2"/>
      </w:pPr>
      <w:hyperlink w:anchor="__RefHeading__2983_1544052078" w:history="1">
        <w:r w:rsidR="002A0423">
          <w:t>5.4 Conception logiciel : extension pour IA avancée</w:t>
        </w:r>
        <w:r w:rsidR="002A0423">
          <w:tab/>
          <w:t>10</w:t>
        </w:r>
      </w:hyperlink>
    </w:p>
    <w:p w:rsidR="00B645B6" w:rsidRDefault="00C60F50">
      <w:pPr>
        <w:pStyle w:val="Contents2"/>
      </w:pPr>
      <w:hyperlink w:anchor="__RefHeading__2985_1544052078" w:history="1">
        <w:r w:rsidR="002A0423">
          <w:t>5.5 Conception logiciel : extension pour la parallélisation</w:t>
        </w:r>
        <w:r w:rsidR="002A0423">
          <w:tab/>
          <w:t>10</w:t>
        </w:r>
      </w:hyperlink>
    </w:p>
    <w:p w:rsidR="00B645B6" w:rsidRDefault="00C60F50">
      <w:pPr>
        <w:pStyle w:val="Contents1"/>
      </w:pPr>
      <w:hyperlink w:anchor="__RefHeading__2987_1544052078" w:history="1">
        <w:r w:rsidR="002A0423">
          <w:t>6 Modularisation</w:t>
        </w:r>
        <w:r w:rsidR="002A0423">
          <w:tab/>
          <w:t>11</w:t>
        </w:r>
      </w:hyperlink>
    </w:p>
    <w:p w:rsidR="00B645B6" w:rsidRDefault="00C60F50">
      <w:pPr>
        <w:pStyle w:val="Contents2"/>
      </w:pPr>
      <w:hyperlink w:anchor="__RefHeading__1831_2123130103" w:history="1">
        <w:r w:rsidR="002A0423">
          <w:t>6.1 Organisation des modules</w:t>
        </w:r>
        <w:r w:rsidR="002A0423">
          <w:tab/>
          <w:t>11</w:t>
        </w:r>
      </w:hyperlink>
    </w:p>
    <w:p w:rsidR="00B645B6" w:rsidRDefault="00C60F50">
      <w:pPr>
        <w:pStyle w:val="Contents3"/>
      </w:pPr>
      <w:hyperlink w:anchor="__RefHeading__1833_2123130103" w:history="1">
        <w:r w:rsidR="002A0423">
          <w:t>6.1.1 Répartition sur différents threads</w:t>
        </w:r>
        <w:r w:rsidR="002A0423">
          <w:tab/>
          <w:t>11</w:t>
        </w:r>
      </w:hyperlink>
    </w:p>
    <w:p w:rsidR="00B645B6" w:rsidRDefault="00C60F50">
      <w:pPr>
        <w:pStyle w:val="Contents3"/>
      </w:pPr>
      <w:hyperlink w:anchor="__RefHeading__1835_2123130103" w:history="1">
        <w:r w:rsidR="002A0423">
          <w:t>6.1.2 Répartition sur différentes machines</w:t>
        </w:r>
        <w:r w:rsidR="002A0423">
          <w:tab/>
          <w:t>11</w:t>
        </w:r>
      </w:hyperlink>
    </w:p>
    <w:p w:rsidR="00B645B6" w:rsidRDefault="00C60F50">
      <w:pPr>
        <w:pStyle w:val="Contents2"/>
      </w:pPr>
      <w:hyperlink w:anchor="__RefHeading__1837_2123130103" w:history="1">
        <w:r w:rsidR="002A0423">
          <w:t>6.2 Conception logiciel</w:t>
        </w:r>
        <w:r w:rsidR="002A0423">
          <w:tab/>
          <w:t>11</w:t>
        </w:r>
      </w:hyperlink>
    </w:p>
    <w:p w:rsidR="00B645B6" w:rsidRDefault="00C60F50">
      <w:pPr>
        <w:pStyle w:val="Contents2"/>
      </w:pPr>
      <w:hyperlink w:anchor="__RefHeading__1966_2123130103" w:history="1">
        <w:r w:rsidR="002A0423">
          <w:t>6.3 Conception logiciel : extension réseau</w:t>
        </w:r>
        <w:r w:rsidR="002A0423">
          <w:tab/>
          <w:t>11</w:t>
        </w:r>
      </w:hyperlink>
    </w:p>
    <w:p w:rsidR="00B645B6" w:rsidRDefault="00C60F50">
      <w:pPr>
        <w:pStyle w:val="Contents2"/>
      </w:pPr>
      <w:hyperlink w:anchor="__RefHeading__1968_2123130103" w:history="1">
        <w:r w:rsidR="002A0423">
          <w:t>6.4 Conception logiciel : client Android</w:t>
        </w:r>
        <w:r w:rsidR="002A0423">
          <w:tab/>
          <w:t>11</w:t>
        </w:r>
      </w:hyperlink>
    </w:p>
    <w:p w:rsidR="00B645B6" w:rsidRDefault="002A0423">
      <w:pPr>
        <w:pStyle w:val="Standard"/>
      </w:pPr>
      <w:r>
        <w:fldChar w:fldCharType="end"/>
      </w: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7800B4" w:rsidRDefault="007800B4">
      <w:pPr>
        <w:pStyle w:val="Standard"/>
      </w:pPr>
    </w:p>
    <w:p w:rsidR="00B645B6" w:rsidRDefault="002A0423">
      <w:pPr>
        <w:pStyle w:val="Heading1"/>
      </w:pPr>
      <w:bookmarkStart w:id="0" w:name="__RefHeading__1316_824097905"/>
      <w:r>
        <w:lastRenderedPageBreak/>
        <w:t>Objectif</w:t>
      </w:r>
      <w:bookmarkEnd w:id="0"/>
    </w:p>
    <w:p w:rsidR="00B645B6" w:rsidRDefault="002A0423">
      <w:pPr>
        <w:pStyle w:val="Heading2"/>
      </w:pPr>
      <w:bookmarkStart w:id="1" w:name="__RefHeading__1318_824097905"/>
      <w:r>
        <w:t>Présentation générale</w:t>
      </w:r>
      <w:bookmarkEnd w:id="1"/>
    </w:p>
    <w:p w:rsidR="00B645B6" w:rsidRDefault="00B645B6">
      <w:pPr>
        <w:pStyle w:val="Text"/>
        <w:ind w:left="0"/>
      </w:pPr>
    </w:p>
    <w:p w:rsidR="00B645B6" w:rsidRDefault="002A0423">
      <w:pPr>
        <w:pStyle w:val="Standard"/>
        <w:jc w:val="both"/>
      </w:pPr>
      <w:r>
        <w:t>L'objectif de ce projet est la réalisation d'un jeu de stratégie tour par tour inspiré de jeux semblable à  « </w:t>
      </w:r>
      <w:proofErr w:type="spellStart"/>
      <w:r>
        <w:t>Dofus</w:t>
      </w:r>
      <w:proofErr w:type="spellEnd"/>
      <w:r>
        <w:t> ».</w:t>
      </w:r>
    </w:p>
    <w:p w:rsidR="00B645B6" w:rsidRDefault="00920102">
      <w:pPr>
        <w:pStyle w:val="Standard"/>
        <w:jc w:val="both"/>
      </w:pPr>
      <w:r>
        <w:rPr>
          <w:noProof/>
          <w:lang w:eastAsia="fr-FR" w:bidi="ar-SA"/>
        </w:rPr>
        <mc:AlternateContent>
          <mc:Choice Requires="wpg">
            <w:drawing>
              <wp:anchor distT="0" distB="0" distL="114300" distR="114300" simplePos="0" relativeHeight="251662336" behindDoc="0" locked="0" layoutInCell="1" allowOverlap="1" wp14:anchorId="36C83044" wp14:editId="38F07FDD">
                <wp:simplePos x="0" y="0"/>
                <wp:positionH relativeFrom="margin">
                  <wp:posOffset>-127148</wp:posOffset>
                </wp:positionH>
                <wp:positionV relativeFrom="paragraph">
                  <wp:posOffset>197633</wp:posOffset>
                </wp:positionV>
                <wp:extent cx="3286125" cy="2171700"/>
                <wp:effectExtent l="0" t="0" r="9525" b="0"/>
                <wp:wrapNone/>
                <wp:docPr id="50" name="Group 50"/>
                <wp:cNvGraphicFramePr/>
                <a:graphic xmlns:a="http://schemas.openxmlformats.org/drawingml/2006/main">
                  <a:graphicData uri="http://schemas.microsoft.com/office/word/2010/wordprocessingGroup">
                    <wpg:wgp>
                      <wpg:cNvGrpSpPr/>
                      <wpg:grpSpPr>
                        <a:xfrm>
                          <a:off x="0" y="0"/>
                          <a:ext cx="3286125" cy="2171700"/>
                          <a:chOff x="0" y="0"/>
                          <a:chExt cx="4286250" cy="3272900"/>
                        </a:xfrm>
                      </wpg:grpSpPr>
                      <pic:pic xmlns:pic="http://schemas.openxmlformats.org/drawingml/2006/picture">
                        <pic:nvPicPr>
                          <pic:cNvPr id="49" name="Picture 49" descr="http://staticns.ankama.com/comm/news/dofus/www/11_2009/news-eventpremium3.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wps:wsp>
                        <wps:cNvPr id="217" name="Text Box 2"/>
                        <wps:cNvSpPr txBox="1">
                          <a:spLocks noChangeArrowheads="1"/>
                        </wps:cNvSpPr>
                        <wps:spPr bwMode="auto">
                          <a:xfrm>
                            <a:off x="933450" y="2838450"/>
                            <a:ext cx="2447926" cy="434450"/>
                          </a:xfrm>
                          <a:prstGeom prst="rect">
                            <a:avLst/>
                          </a:prstGeom>
                          <a:noFill/>
                          <a:ln w="9525">
                            <a:noFill/>
                            <a:miter lim="800000"/>
                            <a:headEnd/>
                            <a:tailEnd/>
                          </a:ln>
                        </wps:spPr>
                        <wps:txbx>
                          <w:txbxContent>
                            <w:p w:rsidR="007800B4" w:rsidRPr="007800B4" w:rsidRDefault="00920102" w:rsidP="007800B4">
                              <w:pPr>
                                <w:jc w:val="center"/>
                                <w:rPr>
                                  <w:lang w:val="en-US"/>
                                </w:rPr>
                              </w:pPr>
                              <w:r>
                                <w:rPr>
                                  <w:i/>
                                </w:rPr>
                                <w:t>Illustration 2</w:t>
                              </w:r>
                              <w:r w:rsidR="007800B4">
                                <w:t xml:space="preserve">: </w:t>
                              </w:r>
                              <w:proofErr w:type="spellStart"/>
                              <w:r w:rsidR="007800B4">
                                <w:t>Dofus</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C83044" id="Group 50" o:spid="_x0000_s1029" style="position:absolute;left:0;text-align:left;margin-left:-10pt;margin-top:15.55pt;width:258.75pt;height:171pt;z-index:251662336;mso-position-horizontal-relative:margin;mso-width-relative:margin;mso-height-relative:margin" coordsize="42862,327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">
                <v:shape id="Picture 49" o:spid="_x0000_s1030" type="#_x0000_t75" alt="http://staticns.ankama.com/comm/news/dofus/www/11_2009/news-eventpremium3.jpg" style="position:absolute;width:42862;height:28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55HDAAAA2wAAAA8AAABkcnMvZG93bnJldi54bWxEj0FrwkAUhO8F/8PyhN7qplJqjdmIWArt&#10;TWPV6yP7TFKzb0N2m8R/7wqCx2FmvmGS5WBq0VHrKssKXicRCOLc6ooLBb+7r5cPEM4ja6wtk4IL&#10;OVimo6cEY2173lKX+UIECLsYFZTeN7GULi/JoJvYhjh4J9sa9EG2hdQt9gFuajmNondpsOKwUGJD&#10;65Lyc/ZvFGxXm6Op++Jv/vlzlvsZH7osOij1PB5WCxCeBv8I39vfWsHbHG5fwg+Q6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3/nkcMAAADbAAAADwAAAAAAAAAAAAAAAACf&#10;AgAAZHJzL2Rvd25yZXYueG1sUEsFBgAAAAAEAAQA9wAAAI8DAAAAAA==&#10;">
                  <v:imagedata r:id="rId11" o:title="news-eventpremium3"/>
                  <v:path arrowok="t"/>
                </v:shape>
                <v:shape id="Text Box 2" o:spid="_x0000_s1031" type="#_x0000_t202" style="position:absolute;left:9334;top:28384;width:24479;height:4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7800B4" w:rsidRPr="007800B4" w:rsidRDefault="00920102" w:rsidP="007800B4">
                        <w:pPr>
                          <w:jc w:val="center"/>
                          <w:rPr>
                            <w:lang w:val="en-US"/>
                          </w:rPr>
                        </w:pPr>
                        <w:r>
                          <w:rPr>
                            <w:i/>
                          </w:rPr>
                          <w:t>Illustration 2</w:t>
                        </w:r>
                        <w:r w:rsidR="007800B4">
                          <w:t xml:space="preserve">: </w:t>
                        </w:r>
                        <w:proofErr w:type="spellStart"/>
                        <w:r w:rsidR="007800B4">
                          <w:t>Dofus</w:t>
                        </w:r>
                        <w:proofErr w:type="spellEnd"/>
                      </w:p>
                    </w:txbxContent>
                  </v:textbox>
                </v:shape>
                <w10:wrap anchorx="margin"/>
              </v:group>
            </w:pict>
          </mc:Fallback>
        </mc:AlternateContent>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920102">
      <w:pPr>
        <w:pStyle w:val="Standard"/>
        <w:jc w:val="both"/>
      </w:pPr>
      <w:r>
        <w:rPr>
          <w:noProof/>
          <w:lang w:eastAsia="fr-FR" w:bidi="ar-SA"/>
        </w:rPr>
        <mc:AlternateContent>
          <mc:Choice Requires="wpg">
            <w:drawing>
              <wp:anchor distT="0" distB="0" distL="114300" distR="114300" simplePos="0" relativeHeight="251670528" behindDoc="0" locked="0" layoutInCell="1" allowOverlap="1" wp14:anchorId="518582D6" wp14:editId="09F93D30">
                <wp:simplePos x="0" y="0"/>
                <wp:positionH relativeFrom="margin">
                  <wp:posOffset>2871441</wp:posOffset>
                </wp:positionH>
                <wp:positionV relativeFrom="paragraph">
                  <wp:posOffset>4415</wp:posOffset>
                </wp:positionV>
                <wp:extent cx="3324860" cy="2487930"/>
                <wp:effectExtent l="0" t="0" r="8890" b="0"/>
                <wp:wrapNone/>
                <wp:docPr id="57" name="Group 57"/>
                <wp:cNvGraphicFramePr/>
                <a:graphic xmlns:a="http://schemas.openxmlformats.org/drawingml/2006/main">
                  <a:graphicData uri="http://schemas.microsoft.com/office/word/2010/wordprocessingGroup">
                    <wpg:wgp>
                      <wpg:cNvGrpSpPr/>
                      <wpg:grpSpPr>
                        <a:xfrm>
                          <a:off x="0" y="0"/>
                          <a:ext cx="3324860" cy="2487930"/>
                          <a:chOff x="2057400" y="0"/>
                          <a:chExt cx="3324860" cy="2487930"/>
                        </a:xfrm>
                      </wpg:grpSpPr>
                      <pic:pic xmlns:pic="http://schemas.openxmlformats.org/drawingml/2006/picture">
                        <pic:nvPicPr>
                          <pic:cNvPr id="54" name="Picture 54" descr="http://i.testfreaks.ru/images/products/600x400/119/final-fantasy-tactics-advance-gba.2101623.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057400" y="0"/>
                            <a:ext cx="3324860" cy="2200275"/>
                          </a:xfrm>
                          <a:prstGeom prst="rect">
                            <a:avLst/>
                          </a:prstGeom>
                          <a:noFill/>
                          <a:ln>
                            <a:noFill/>
                          </a:ln>
                        </pic:spPr>
                      </pic:pic>
                      <wps:wsp>
                        <wps:cNvPr id="56" name="Text Box 2"/>
                        <wps:cNvSpPr txBox="1">
                          <a:spLocks noChangeArrowheads="1"/>
                        </wps:cNvSpPr>
                        <wps:spPr bwMode="auto">
                          <a:xfrm>
                            <a:off x="2619375" y="2200275"/>
                            <a:ext cx="2428875" cy="287655"/>
                          </a:xfrm>
                          <a:prstGeom prst="rect">
                            <a:avLst/>
                          </a:prstGeom>
                          <a:noFill/>
                          <a:ln w="9525">
                            <a:noFill/>
                            <a:miter lim="800000"/>
                            <a:headEnd/>
                            <a:tailEnd/>
                          </a:ln>
                        </wps:spPr>
                        <wps:txbx>
                          <w:txbxContent>
                            <w:p w:rsidR="00920102" w:rsidRPr="007800B4" w:rsidRDefault="00920102" w:rsidP="00920102">
                              <w:pPr>
                                <w:jc w:val="center"/>
                                <w:rPr>
                                  <w:lang w:val="en-US"/>
                                </w:rPr>
                              </w:pPr>
                              <w:r w:rsidRPr="007800B4">
                                <w:rPr>
                                  <w:i/>
                                </w:rPr>
                                <w:t xml:space="preserve">Illustration </w:t>
                              </w:r>
                              <w:r>
                                <w:rPr>
                                  <w:i/>
                                </w:rPr>
                                <w:t>3</w:t>
                              </w:r>
                              <w:r>
                                <w:t xml:space="preserve">: </w:t>
                              </w:r>
                              <w:r>
                                <w:t xml:space="preserve">Final </w:t>
                              </w:r>
                              <w:proofErr w:type="spellStart"/>
                              <w:r>
                                <w:t>Fantasy</w:t>
                              </w:r>
                              <w:proofErr w:type="spellEnd"/>
                              <w:r>
                                <w:t xml:space="preserve"> </w:t>
                              </w:r>
                              <w:proofErr w:type="spellStart"/>
                              <w:r>
                                <w:t>Tactics</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8582D6" id="Group 57" o:spid="_x0000_s1032" style="position:absolute;left:0;text-align:left;margin-left:226.1pt;margin-top:.35pt;width:261.8pt;height:195.9pt;z-index:251670528;mso-position-horizontal-relative:margin;mso-width-relative:margin;mso-height-relative:margin" coordorigin="20574" coordsize="33248,248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">
                <v:shape id="Picture 54" o:spid="_x0000_s1033" type="#_x0000_t75" alt="http://i.testfreaks.ru/images/products/600x400/119/final-fantasy-tactics-advance-gba.2101623.jpg" style="position:absolute;left:20574;width:33248;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VOsrEAAAA2wAAAA8AAABkcnMvZG93bnJldi54bWxEj0FrAjEUhO+C/yE8wZtmFRW7NYqWCgq9&#10;uHrp7XXz3F3dvCxJ1O2/b4SCx2FmvmEWq9bU4k7OV5YVjIYJCOLc6ooLBafjdjAH4QOyxtoyKfgl&#10;D6tlt7PAVNsHH+iehUJECPsUFZQhNKmUPi/JoB/ahjh6Z+sMhihdIbXDR4SbWo6TZCYNVhwXSmzo&#10;o6T8mt2Mgm8fTp+7zT77ettMip/Z6OLmzUWpfq9dv4MI1IZX+L+90wqmE3h+iT9AL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yVOsrEAAAA2wAAAA8AAAAAAAAAAAAAAAAA&#10;nwIAAGRycy9kb3ducmV2LnhtbFBLBQYAAAAABAAEAPcAAACQAwAAAAA=&#10;">
                  <v:imagedata r:id="rId13" o:title="final-fantasy-tactics-advance-gba.2101623"/>
                  <v:path arrowok="t"/>
                </v:shape>
                <v:shape id="Text Box 2" o:spid="_x0000_s1034" type="#_x0000_t202" style="position:absolute;left:26193;top:22002;width:24289;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920102" w:rsidRPr="007800B4" w:rsidRDefault="00920102" w:rsidP="00920102">
                        <w:pPr>
                          <w:jc w:val="center"/>
                          <w:rPr>
                            <w:lang w:val="en-US"/>
                          </w:rPr>
                        </w:pPr>
                        <w:r w:rsidRPr="007800B4">
                          <w:rPr>
                            <w:i/>
                          </w:rPr>
                          <w:t xml:space="preserve">Illustration </w:t>
                        </w:r>
                        <w:r>
                          <w:rPr>
                            <w:i/>
                          </w:rPr>
                          <w:t>3</w:t>
                        </w:r>
                        <w:r>
                          <w:t xml:space="preserve">: </w:t>
                        </w:r>
                        <w:r>
                          <w:t xml:space="preserve">Final </w:t>
                        </w:r>
                        <w:proofErr w:type="spellStart"/>
                        <w:r>
                          <w:t>Fantasy</w:t>
                        </w:r>
                        <w:proofErr w:type="spellEnd"/>
                        <w:r>
                          <w:t xml:space="preserve"> </w:t>
                        </w:r>
                        <w:proofErr w:type="spellStart"/>
                        <w:r>
                          <w:t>Tactics</w:t>
                        </w:r>
                        <w:proofErr w:type="spellEnd"/>
                      </w:p>
                    </w:txbxContent>
                  </v:textbox>
                </v:shape>
                <w10:wrap anchorx="margin"/>
              </v:group>
            </w:pict>
          </mc:Fallback>
        </mc:AlternateContent>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2A0423">
      <w:pPr>
        <w:pStyle w:val="Heading2"/>
      </w:pPr>
      <w:bookmarkStart w:id="2" w:name="__RefHeading__1320_824097905"/>
      <w:r>
        <w:t>Règles du jeu</w:t>
      </w:r>
      <w:bookmarkEnd w:id="2"/>
    </w:p>
    <w:p w:rsidR="00B645B6" w:rsidRDefault="002A0423">
      <w:pPr>
        <w:pStyle w:val="Standard"/>
        <w:jc w:val="both"/>
      </w:pPr>
      <w:r>
        <w:t>Le joueur déplace une équipe de personnages sur une carte et doit vaincre l'équipe adverse.</w:t>
      </w:r>
      <w:bookmarkStart w:id="3" w:name="_GoBack"/>
      <w:r>
        <w:t xml:space="preserve"> </w:t>
      </w:r>
      <w:bookmarkEnd w:id="3"/>
      <w:r>
        <w:t xml:space="preserve">Chaque personnage a des compétences et des propriétés (points de vies, attaque, défense, </w:t>
      </w:r>
      <w:proofErr w:type="spellStart"/>
      <w:r>
        <w:t>etc</w:t>
      </w:r>
      <w:proofErr w:type="spellEnd"/>
      <w:r>
        <w:t>) différentes. Le joueur avance de niveau en niveau, le joueur ayant la possibilité  de refaire un niveau pour augmenter son expérience.</w:t>
      </w:r>
    </w:p>
    <w:p w:rsidR="00B645B6" w:rsidRDefault="002A0423">
      <w:pPr>
        <w:pStyle w:val="Standard"/>
        <w:jc w:val="both"/>
      </w:pPr>
      <w:r>
        <w:t>Ainsi une montée de niveau donne des points de compétences au personnage que le joueur peut librement attribuer (</w:t>
      </w:r>
      <w:proofErr w:type="spellStart"/>
      <w:r>
        <w:t>pv</w:t>
      </w:r>
      <w:proofErr w:type="spellEnd"/>
      <w:r>
        <w:t xml:space="preserve">, attaque, défense, </w:t>
      </w:r>
      <w:proofErr w:type="spellStart"/>
      <w:r>
        <w:t>etc</w:t>
      </w:r>
      <w:proofErr w:type="spellEnd"/>
      <w:r>
        <w:t>). De plus le joueur gagne de nouveaux personnages et sorts au fur et à mesure de son avancée.</w:t>
      </w:r>
    </w:p>
    <w:p w:rsidR="00B645B6" w:rsidRDefault="00B645B6">
      <w:pPr>
        <w:pStyle w:val="Standard"/>
        <w:jc w:val="both"/>
      </w:pPr>
    </w:p>
    <w:p w:rsidR="00920102" w:rsidRDefault="00920102">
      <w:pPr>
        <w:pStyle w:val="Standard"/>
        <w:jc w:val="both"/>
      </w:pPr>
    </w:p>
    <w:p w:rsidR="00920102" w:rsidRDefault="00920102">
      <w:pPr>
        <w:pStyle w:val="Standard"/>
        <w:jc w:val="both"/>
      </w:pPr>
    </w:p>
    <w:p w:rsidR="00920102" w:rsidRDefault="00920102">
      <w:pPr>
        <w:pStyle w:val="Standard"/>
        <w:jc w:val="both"/>
      </w:pPr>
    </w:p>
    <w:p w:rsidR="00920102" w:rsidRDefault="00920102">
      <w:pPr>
        <w:pStyle w:val="Standard"/>
        <w:jc w:val="both"/>
      </w:pPr>
    </w:p>
    <w:p w:rsidR="00B645B6" w:rsidRDefault="002A0423">
      <w:pPr>
        <w:pStyle w:val="Standard"/>
        <w:numPr>
          <w:ilvl w:val="0"/>
          <w:numId w:val="4"/>
        </w:numPr>
        <w:jc w:val="both"/>
      </w:pPr>
      <w:r>
        <w:lastRenderedPageBreak/>
        <w:t>Fonctionnement des cartes et des niveaux :</w:t>
      </w:r>
    </w:p>
    <w:p w:rsidR="00B645B6" w:rsidRDefault="00B645B6">
      <w:pPr>
        <w:pStyle w:val="Standard"/>
        <w:jc w:val="both"/>
      </w:pPr>
    </w:p>
    <w:p w:rsidR="00B645B6" w:rsidRDefault="002A0423">
      <w:pPr>
        <w:pStyle w:val="Standard"/>
        <w:jc w:val="both"/>
      </w:pPr>
      <w:r>
        <w:t xml:space="preserve">Le jeu est constitué de différentes cartes dont la </w:t>
      </w:r>
      <w:r>
        <w:rPr>
          <w:i/>
        </w:rPr>
        <w:t xml:space="preserve">Global </w:t>
      </w:r>
      <w:proofErr w:type="spellStart"/>
      <w:r>
        <w:rPr>
          <w:i/>
        </w:rPr>
        <w:t>Map</w:t>
      </w:r>
      <w:proofErr w:type="spellEnd"/>
      <w:r>
        <w:t xml:space="preserve"> est la plus générale. La </w:t>
      </w:r>
      <w:r>
        <w:rPr>
          <w:i/>
        </w:rPr>
        <w:t xml:space="preserve">Global </w:t>
      </w:r>
      <w:proofErr w:type="spellStart"/>
      <w:r>
        <w:rPr>
          <w:i/>
        </w:rPr>
        <w:t>Map</w:t>
      </w:r>
      <w:proofErr w:type="spellEnd"/>
      <w:r>
        <w:t xml:space="preserve"> recense tous les mondes possibles.</w:t>
      </w:r>
    </w:p>
    <w:p w:rsidR="00B645B6" w:rsidRDefault="002A0423">
      <w:pPr>
        <w:pStyle w:val="Standard"/>
        <w:jc w:val="both"/>
      </w:pPr>
      <w:r>
        <w:t xml:space="preserve">Chaque monde est constitué d’une carte qui lui est propre tel que la </w:t>
      </w:r>
      <w:r>
        <w:rPr>
          <w:i/>
        </w:rPr>
        <w:t xml:space="preserve">World I </w:t>
      </w:r>
      <w:proofErr w:type="spellStart"/>
      <w:r>
        <w:rPr>
          <w:i/>
        </w:rPr>
        <w:t>Map</w:t>
      </w:r>
      <w:proofErr w:type="spellEnd"/>
      <w:r>
        <w:t xml:space="preserve"> pour le premier monde. Sur chacune des cartes est représentée des niveaux que le joueur doit surmonter pour atteindre le prochain niveau. Une carte s’achève avec un </w:t>
      </w:r>
      <w:r>
        <w:rPr>
          <w:i/>
        </w:rPr>
        <w:t>boss</w:t>
      </w:r>
      <w:r>
        <w:t xml:space="preserve"> de fin.</w:t>
      </w:r>
    </w:p>
    <w:p w:rsidR="00B645B6" w:rsidRDefault="002A0423">
      <w:pPr>
        <w:pStyle w:val="Standard"/>
        <w:numPr>
          <w:ilvl w:val="0"/>
          <w:numId w:val="5"/>
        </w:numPr>
        <w:jc w:val="both"/>
      </w:pPr>
      <w:r>
        <w:t>Règles générales :</w:t>
      </w:r>
    </w:p>
    <w:p w:rsidR="00B645B6" w:rsidRDefault="002A0423">
      <w:pPr>
        <w:pStyle w:val="Standard"/>
        <w:numPr>
          <w:ilvl w:val="0"/>
          <w:numId w:val="6"/>
        </w:numPr>
        <w:jc w:val="both"/>
      </w:pPr>
      <w:r>
        <w:t xml:space="preserve">Le monde </w:t>
      </w:r>
      <w:r>
        <w:rPr>
          <w:i/>
        </w:rPr>
        <w:t>n+1</w:t>
      </w:r>
      <w:r>
        <w:t xml:space="preserve"> est débloqué si le </w:t>
      </w:r>
      <w:r>
        <w:rPr>
          <w:i/>
        </w:rPr>
        <w:t>boss</w:t>
      </w:r>
      <w:r>
        <w:t xml:space="preserve"> du monde </w:t>
      </w:r>
      <w:proofErr w:type="spellStart"/>
      <w:r>
        <w:rPr>
          <w:i/>
        </w:rPr>
        <w:t>n</w:t>
      </w:r>
      <w:r>
        <w:t xml:space="preserve"> a</w:t>
      </w:r>
      <w:proofErr w:type="spellEnd"/>
      <w:r>
        <w:t xml:space="preserve"> été vaincu.</w:t>
      </w:r>
    </w:p>
    <w:p w:rsidR="00B645B6" w:rsidRDefault="002A0423">
      <w:pPr>
        <w:pStyle w:val="Standard"/>
        <w:numPr>
          <w:ilvl w:val="0"/>
          <w:numId w:val="6"/>
        </w:numPr>
        <w:jc w:val="both"/>
      </w:pPr>
      <w:r>
        <w:t xml:space="preserve">Le </w:t>
      </w:r>
      <w:r>
        <w:rPr>
          <w:i/>
        </w:rPr>
        <w:t>boss</w:t>
      </w:r>
      <w:r>
        <w:t xml:space="preserve"> d’un monde </w:t>
      </w:r>
      <w:proofErr w:type="spellStart"/>
      <w:r>
        <w:rPr>
          <w:i/>
        </w:rPr>
        <w:t>n</w:t>
      </w:r>
      <w:r>
        <w:t xml:space="preserve"> est</w:t>
      </w:r>
      <w:proofErr w:type="spellEnd"/>
      <w:r>
        <w:t xml:space="preserve"> débloqué si tous les niveaux de la même carte ont été terminés avec succès.</w:t>
      </w:r>
    </w:p>
    <w:p w:rsidR="00B645B6" w:rsidRDefault="002A0423">
      <w:pPr>
        <w:pStyle w:val="Standard"/>
        <w:numPr>
          <w:ilvl w:val="0"/>
          <w:numId w:val="6"/>
        </w:numPr>
        <w:jc w:val="both"/>
      </w:pPr>
      <w:r>
        <w:t xml:space="preserve">Le niveau </w:t>
      </w:r>
      <w:r>
        <w:rPr>
          <w:i/>
        </w:rPr>
        <w:t>n+1</w:t>
      </w:r>
      <w:r>
        <w:t xml:space="preserve"> d’un monde </w:t>
      </w:r>
      <w:proofErr w:type="spellStart"/>
      <w:r>
        <w:rPr>
          <w:i/>
        </w:rPr>
        <w:t>n</w:t>
      </w:r>
      <w:r>
        <w:t xml:space="preserve"> est</w:t>
      </w:r>
      <w:proofErr w:type="spellEnd"/>
      <w:r>
        <w:t xml:space="preserve"> débloqué est débloqué si le niveau </w:t>
      </w:r>
      <w:r>
        <w:rPr>
          <w:i/>
        </w:rPr>
        <w:t>n</w:t>
      </w:r>
      <w:r>
        <w:t xml:space="preserve"> a été terminé avec succès.</w:t>
      </w:r>
    </w:p>
    <w:p w:rsidR="00B645B6" w:rsidRDefault="00B645B6">
      <w:pPr>
        <w:pStyle w:val="Standard"/>
      </w:pPr>
    </w:p>
    <w:p w:rsidR="00B645B6" w:rsidRDefault="00006934">
      <w:pPr>
        <w:pStyle w:val="Standard"/>
        <w:jc w:val="both"/>
      </w:pPr>
      <w:r>
        <w:rPr>
          <w:noProof/>
          <w:lang w:eastAsia="fr-FR" w:bidi="ar-SA"/>
        </w:rPr>
        <mc:AlternateContent>
          <mc:Choice Requires="wpg">
            <w:drawing>
              <wp:anchor distT="0" distB="0" distL="114300" distR="114300" simplePos="0" relativeHeight="251658240" behindDoc="0" locked="0" layoutInCell="1" allowOverlap="1" wp14:anchorId="0E77DBF9" wp14:editId="273EA837">
                <wp:simplePos x="0" y="0"/>
                <wp:positionH relativeFrom="margin">
                  <wp:align>center</wp:align>
                </wp:positionH>
                <wp:positionV relativeFrom="paragraph">
                  <wp:posOffset>3751</wp:posOffset>
                </wp:positionV>
                <wp:extent cx="3933828" cy="3665410"/>
                <wp:effectExtent l="0" t="0" r="28575" b="11430"/>
                <wp:wrapNone/>
                <wp:docPr id="7" name="Group 212"/>
                <wp:cNvGraphicFramePr/>
                <a:graphic xmlns:a="http://schemas.openxmlformats.org/drawingml/2006/main">
                  <a:graphicData uri="http://schemas.microsoft.com/office/word/2010/wordprocessingGroup">
                    <wpg:wgp>
                      <wpg:cNvGrpSpPr/>
                      <wpg:grpSpPr>
                        <a:xfrm>
                          <a:off x="0" y="0"/>
                          <a:ext cx="3933828" cy="3665410"/>
                          <a:chOff x="-9525" y="0"/>
                          <a:chExt cx="3933828" cy="3665410"/>
                        </a:xfrm>
                      </wpg:grpSpPr>
                      <wpg:grpSp>
                        <wpg:cNvPr id="8" name="Group 208"/>
                        <wpg:cNvGrpSpPr/>
                        <wpg:grpSpPr>
                          <a:xfrm>
                            <a:off x="-9525" y="0"/>
                            <a:ext cx="3933828" cy="3665410"/>
                            <a:chOff x="-9525" y="0"/>
                            <a:chExt cx="3933828" cy="3665410"/>
                          </a:xfrm>
                        </wpg:grpSpPr>
                        <wpg:grpSp>
                          <wpg:cNvPr id="9" name="Group 29"/>
                          <wpg:cNvGrpSpPr/>
                          <wpg:grpSpPr>
                            <a:xfrm>
                              <a:off x="0" y="0"/>
                              <a:ext cx="3924303" cy="1409700"/>
                              <a:chOff x="0" y="0"/>
                              <a:chExt cx="3924303" cy="1409700"/>
                            </a:xfrm>
                          </wpg:grpSpPr>
                          <wps:wsp>
                            <wps:cNvPr id="10" name="Rectangle 11"/>
                            <wps:cNvSpPr/>
                            <wps:spPr>
                              <a:xfrm>
                                <a:off x="0" y="277955"/>
                                <a:ext cx="3924303" cy="1131745"/>
                              </a:xfrm>
                              <a:prstGeom prst="rect">
                                <a:avLst/>
                              </a:prstGeom>
                              <a:noFill/>
                              <a:ln w="12701" cap="flat">
                                <a:solidFill>
                                  <a:srgbClr val="70AD47"/>
                                </a:solidFill>
                                <a:prstDash val="solid"/>
                                <a:miter/>
                              </a:ln>
                            </wps:spPr>
                            <wps:bodyPr lIns="0" tIns="0" rIns="0" bIns="0"/>
                          </wps:wsp>
                          <wps:wsp>
                            <wps:cNvPr id="11" name="Text Box 2"/>
                            <wps:cNvSpPr txBox="1"/>
                            <wps:spPr>
                              <a:xfrm>
                                <a:off x="746150" y="0"/>
                                <a:ext cx="2419346" cy="266703"/>
                              </a:xfrm>
                              <a:prstGeom prst="rect">
                                <a:avLst/>
                              </a:prstGeom>
                            </wps:spPr>
                            <wps:txbx>
                              <w:txbxContent>
                                <w:p w:rsidR="00B645B6" w:rsidRDefault="002A0423">
                                  <w:pPr>
                                    <w:jc w:val="center"/>
                                    <w:rPr>
                                      <w:i/>
                                      <w:lang w:val="en-US"/>
                                    </w:rPr>
                                  </w:pPr>
                                  <w:r>
                                    <w:rPr>
                                      <w:i/>
                                      <w:lang w:val="en-US"/>
                                    </w:rPr>
                                    <w:t>Global Map</w:t>
                                  </w:r>
                                </w:p>
                              </w:txbxContent>
                            </wps:txbx>
                            <wps:bodyPr vert="horz" wrap="square" lIns="91440" tIns="45720" rIns="91440" bIns="45720" anchor="t" anchorCtr="0" compatLnSpc="0">
                              <a:spAutoFit/>
                            </wps:bodyPr>
                          </wps:wsp>
                          <wpg:grpSp>
                            <wpg:cNvPr id="12" name="Group 19"/>
                            <wpg:cNvGrpSpPr/>
                            <wpg:grpSpPr>
                              <a:xfrm>
                                <a:off x="113157" y="390954"/>
                                <a:ext cx="888367" cy="328196"/>
                                <a:chOff x="-142875" y="-238125"/>
                                <a:chExt cx="888367" cy="328196"/>
                              </a:xfrm>
                            </wpg:grpSpPr>
                            <wps:wsp>
                              <wps:cNvPr id="13" name="Oval 12"/>
                              <wps:cNvSpPr/>
                              <wps:spPr>
                                <a:xfrm>
                                  <a:off x="262569" y="12064"/>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14" name="Text Box 2"/>
                              <wps:cNvSpPr txBox="1"/>
                              <wps:spPr>
                                <a:xfrm>
                                  <a:off x="-142875" y="-238125"/>
                                  <a:ext cx="888367" cy="266703"/>
                                </a:xfrm>
                                <a:prstGeom prst="rect">
                                  <a:avLst/>
                                </a:prstGeom>
                              </wps:spPr>
                              <wps:txbx>
                                <w:txbxContent>
                                  <w:p w:rsidR="00B645B6" w:rsidRDefault="002A0423">
                                    <w:pPr>
                                      <w:jc w:val="center"/>
                                      <w:rPr>
                                        <w:i/>
                                        <w:lang w:val="en-US"/>
                                      </w:rPr>
                                    </w:pPr>
                                    <w:r>
                                      <w:rPr>
                                        <w:i/>
                                        <w:lang w:val="en-US"/>
                                      </w:rPr>
                                      <w:t>World I</w:t>
                                    </w:r>
                                  </w:p>
                                </w:txbxContent>
                              </wps:txbx>
                              <wps:bodyPr vert="horz" wrap="square" lIns="91440" tIns="45720" rIns="91440" bIns="45720" anchor="t" anchorCtr="0" compatLnSpc="0">
                                <a:spAutoFit/>
                              </wps:bodyPr>
                            </wps:wsp>
                          </wpg:grpSp>
                          <wpg:grpSp>
                            <wpg:cNvPr id="15" name="Group 20"/>
                            <wpg:cNvGrpSpPr/>
                            <wpg:grpSpPr>
                              <a:xfrm>
                                <a:off x="918108" y="956315"/>
                                <a:ext cx="888367" cy="309173"/>
                                <a:chOff x="-120650" y="-396942"/>
                                <a:chExt cx="888367" cy="309173"/>
                              </a:xfrm>
                            </wpg:grpSpPr>
                            <wps:wsp>
                              <wps:cNvPr id="16" name="Oval 21"/>
                              <wps:cNvSpPr/>
                              <wps:spPr>
                                <a:xfrm>
                                  <a:off x="265745" y="-165776"/>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17" name="Text Box 2"/>
                              <wps:cNvSpPr txBox="1"/>
                              <wps:spPr>
                                <a:xfrm>
                                  <a:off x="-120650" y="-396942"/>
                                  <a:ext cx="888367" cy="266703"/>
                                </a:xfrm>
                                <a:prstGeom prst="rect">
                                  <a:avLst/>
                                </a:prstGeom>
                              </wps:spPr>
                              <wps:txbx>
                                <w:txbxContent>
                                  <w:p w:rsidR="00B645B6" w:rsidRDefault="002A0423">
                                    <w:pPr>
                                      <w:jc w:val="center"/>
                                      <w:rPr>
                                        <w:i/>
                                        <w:lang w:val="en-US"/>
                                      </w:rPr>
                                    </w:pPr>
                                    <w:r>
                                      <w:rPr>
                                        <w:i/>
                                        <w:lang w:val="en-US"/>
                                      </w:rPr>
                                      <w:t>World II</w:t>
                                    </w:r>
                                  </w:p>
                                </w:txbxContent>
                              </wps:txbx>
                              <wps:bodyPr vert="horz" wrap="square" lIns="91440" tIns="45720" rIns="91440" bIns="45720" anchor="t" anchorCtr="0" compatLnSpc="0">
                                <a:spAutoFit/>
                              </wps:bodyPr>
                            </wps:wsp>
                          </wpg:grpSp>
                          <wpg:grpSp>
                            <wpg:cNvPr id="18" name="Group 23"/>
                            <wpg:cNvGrpSpPr/>
                            <wpg:grpSpPr>
                              <a:xfrm>
                                <a:off x="1764436" y="425896"/>
                                <a:ext cx="888367" cy="328196"/>
                                <a:chOff x="-298450" y="-177800"/>
                                <a:chExt cx="888367" cy="328196"/>
                              </a:xfrm>
                            </wpg:grpSpPr>
                            <wps:wsp>
                              <wps:cNvPr id="19" name="Oval 24"/>
                              <wps:cNvSpPr/>
                              <wps:spPr>
                                <a:xfrm>
                                  <a:off x="106995" y="72389"/>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20" name="Text Box 2"/>
                              <wps:cNvSpPr txBox="1"/>
                              <wps:spPr>
                                <a:xfrm>
                                  <a:off x="-298450" y="-177800"/>
                                  <a:ext cx="888367" cy="266703"/>
                                </a:xfrm>
                                <a:prstGeom prst="rect">
                                  <a:avLst/>
                                </a:prstGeom>
                              </wps:spPr>
                              <wps:txbx>
                                <w:txbxContent>
                                  <w:p w:rsidR="00B645B6" w:rsidRDefault="002A0423">
                                    <w:pPr>
                                      <w:jc w:val="center"/>
                                      <w:rPr>
                                        <w:i/>
                                        <w:lang w:val="en-US"/>
                                      </w:rPr>
                                    </w:pPr>
                                    <w:r>
                                      <w:rPr>
                                        <w:i/>
                                        <w:lang w:val="en-US"/>
                                      </w:rPr>
                                      <w:t>World III</w:t>
                                    </w:r>
                                  </w:p>
                                </w:txbxContent>
                              </wps:txbx>
                              <wps:bodyPr vert="horz" wrap="square" lIns="91440" tIns="45720" rIns="91440" bIns="45720" anchor="t" anchorCtr="0" compatLnSpc="0">
                                <a:spAutoFit/>
                              </wps:bodyPr>
                            </wps:wsp>
                          </wpg:grpSp>
                          <wpg:grpSp>
                            <wpg:cNvPr id="21" name="Group 26"/>
                            <wpg:cNvGrpSpPr/>
                            <wpg:grpSpPr>
                              <a:xfrm>
                                <a:off x="2630017" y="928924"/>
                                <a:ext cx="888367" cy="328224"/>
                                <a:chOff x="-25400" y="-336550"/>
                                <a:chExt cx="888367" cy="328224"/>
                              </a:xfrm>
                            </wpg:grpSpPr>
                            <wps:wsp>
                              <wps:cNvPr id="22" name="Oval 27"/>
                              <wps:cNvSpPr/>
                              <wps:spPr>
                                <a:xfrm>
                                  <a:off x="380045" y="-86333"/>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ED7D31"/>
                                </a:solidFill>
                                <a:ln w="12701" cap="flat">
                                  <a:solidFill>
                                    <a:srgbClr val="AE5A21"/>
                                  </a:solidFill>
                                  <a:prstDash val="solid"/>
                                  <a:miter/>
                                </a:ln>
                              </wps:spPr>
                              <wps:bodyPr lIns="0" tIns="0" rIns="0" bIns="0"/>
                            </wps:wsp>
                            <wps:wsp>
                              <wps:cNvPr id="23" name="Text Box 2"/>
                              <wps:cNvSpPr txBox="1"/>
                              <wps:spPr>
                                <a:xfrm>
                                  <a:off x="-25400" y="-336550"/>
                                  <a:ext cx="888367" cy="266703"/>
                                </a:xfrm>
                                <a:prstGeom prst="rect">
                                  <a:avLst/>
                                </a:prstGeom>
                              </wps:spPr>
                              <wps:txbx>
                                <w:txbxContent>
                                  <w:p w:rsidR="00B645B6" w:rsidRDefault="002A0423">
                                    <w:pPr>
                                      <w:jc w:val="center"/>
                                      <w:rPr>
                                        <w:i/>
                                        <w:lang w:val="en-US"/>
                                      </w:rPr>
                                    </w:pPr>
                                    <w:r>
                                      <w:rPr>
                                        <w:i/>
                                        <w:lang w:val="en-US"/>
                                      </w:rPr>
                                      <w:t>World IV</w:t>
                                    </w:r>
                                  </w:p>
                                </w:txbxContent>
                              </wps:txbx>
                              <wps:bodyPr vert="horz" wrap="square" lIns="91440" tIns="45720" rIns="91440" bIns="45720" anchor="t" anchorCtr="0" compatLnSpc="0">
                                <a:spAutoFit/>
                              </wps:bodyPr>
                            </wps:wsp>
                          </wpg:grpSp>
                        </wpg:grpSp>
                        <wpg:grpSp>
                          <wpg:cNvPr id="24" name="Group 207"/>
                          <wpg:cNvGrpSpPr/>
                          <wpg:grpSpPr>
                            <a:xfrm>
                              <a:off x="-9525" y="1254021"/>
                              <a:ext cx="3924303" cy="2411389"/>
                              <a:chOff x="-9525" y="-421891"/>
                              <a:chExt cx="3924303" cy="2411389"/>
                            </a:xfrm>
                          </wpg:grpSpPr>
                          <wpg:grpSp>
                            <wpg:cNvPr id="25" name="Group 30"/>
                            <wpg:cNvGrpSpPr/>
                            <wpg:grpSpPr>
                              <a:xfrm>
                                <a:off x="-9525" y="-53892"/>
                                <a:ext cx="3924303" cy="2043390"/>
                                <a:chOff x="-9525" y="-1123950"/>
                                <a:chExt cx="3924303" cy="2043390"/>
                              </a:xfrm>
                            </wpg:grpSpPr>
                            <wps:wsp>
                              <wps:cNvPr id="26" name="Rectangle 31"/>
                              <wps:cNvSpPr/>
                              <wps:spPr>
                                <a:xfrm>
                                  <a:off x="-9525" y="-833163"/>
                                  <a:ext cx="3924303" cy="1752603"/>
                                </a:xfrm>
                                <a:prstGeom prst="rect">
                                  <a:avLst/>
                                </a:prstGeom>
                                <a:noFill/>
                                <a:ln w="12701" cap="flat">
                                  <a:solidFill>
                                    <a:srgbClr val="70AD47"/>
                                  </a:solidFill>
                                  <a:prstDash val="solid"/>
                                  <a:miter/>
                                </a:ln>
                              </wps:spPr>
                              <wps:bodyPr lIns="0" tIns="0" rIns="0" bIns="0"/>
                            </wps:wsp>
                            <wps:wsp>
                              <wps:cNvPr id="27" name="Text Box 2"/>
                              <wps:cNvSpPr txBox="1"/>
                              <wps:spPr>
                                <a:xfrm>
                                  <a:off x="555650" y="-1123950"/>
                                  <a:ext cx="2419346" cy="266703"/>
                                </a:xfrm>
                                <a:prstGeom prst="rect">
                                  <a:avLst/>
                                </a:prstGeom>
                              </wps:spPr>
                              <wps:txbx>
                                <w:txbxContent>
                                  <w:p w:rsidR="00B645B6" w:rsidRDefault="002A0423">
                                    <w:pPr>
                                      <w:jc w:val="center"/>
                                      <w:rPr>
                                        <w:i/>
                                        <w:lang w:val="en-US"/>
                                      </w:rPr>
                                    </w:pPr>
                                    <w:r>
                                      <w:rPr>
                                        <w:i/>
                                        <w:lang w:val="en-US"/>
                                      </w:rPr>
                                      <w:t>World II Map</w:t>
                                    </w:r>
                                  </w:p>
                                </w:txbxContent>
                              </wps:txbx>
                              <wps:bodyPr vert="horz" wrap="square" lIns="91440" tIns="45720" rIns="91440" bIns="45720" anchor="t" anchorCtr="0" compatLnSpc="0">
                                <a:spAutoFit/>
                              </wps:bodyPr>
                            </wps:wsp>
                            <wpg:grpSp>
                              <wpg:cNvPr id="28" name="Group 193"/>
                              <wpg:cNvGrpSpPr/>
                              <wpg:grpSpPr>
                                <a:xfrm>
                                  <a:off x="14732" y="-487070"/>
                                  <a:ext cx="888367" cy="328315"/>
                                  <a:chOff x="-241300" y="-1116150"/>
                                  <a:chExt cx="888367" cy="328315"/>
                                </a:xfrm>
                              </wpg:grpSpPr>
                              <wps:wsp>
                                <wps:cNvPr id="29" name="Oval 194"/>
                                <wps:cNvSpPr/>
                                <wps:spPr>
                                  <a:xfrm>
                                    <a:off x="164144" y="-865842"/>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0" name="Text Box 2"/>
                                <wps:cNvSpPr txBox="1"/>
                                <wps:spPr>
                                  <a:xfrm>
                                    <a:off x="-241300" y="-1116150"/>
                                    <a:ext cx="888367" cy="266703"/>
                                  </a:xfrm>
                                  <a:prstGeom prst="rect">
                                    <a:avLst/>
                                  </a:prstGeom>
                                </wps:spPr>
                                <wps:txbx>
                                  <w:txbxContent>
                                    <w:p w:rsidR="00B645B6" w:rsidRDefault="002A0423">
                                      <w:pPr>
                                        <w:jc w:val="center"/>
                                        <w:rPr>
                                          <w:i/>
                                          <w:lang w:val="en-US"/>
                                        </w:rPr>
                                      </w:pPr>
                                      <w:r>
                                        <w:rPr>
                                          <w:i/>
                                          <w:lang w:val="en-US"/>
                                        </w:rPr>
                                        <w:t>Level I</w:t>
                                      </w:r>
                                    </w:p>
                                  </w:txbxContent>
                                </wps:txbx>
                                <wps:bodyPr vert="horz" wrap="square" lIns="91440" tIns="45720" rIns="91440" bIns="45720" anchor="t" anchorCtr="0" compatLnSpc="0">
                                  <a:spAutoFit/>
                                </wps:bodyPr>
                              </wps:wsp>
                            </wpg:grpSp>
                            <wpg:grpSp>
                              <wpg:cNvPr id="31" name="Group 196"/>
                              <wpg:cNvGrpSpPr/>
                              <wpg:grpSpPr>
                                <a:xfrm>
                                  <a:off x="661795" y="374279"/>
                                  <a:ext cx="888367" cy="328333"/>
                                  <a:chOff x="-44450" y="-953558"/>
                                  <a:chExt cx="888367" cy="328333"/>
                                </a:xfrm>
                              </wpg:grpSpPr>
                              <wps:wsp>
                                <wps:cNvPr id="32" name="Oval 197"/>
                                <wps:cNvSpPr/>
                                <wps:spPr>
                                  <a:xfrm>
                                    <a:off x="360995" y="-703232"/>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3" name="Text Box 2"/>
                                <wps:cNvSpPr txBox="1"/>
                                <wps:spPr>
                                  <a:xfrm>
                                    <a:off x="-44450" y="-953558"/>
                                    <a:ext cx="888367" cy="266703"/>
                                  </a:xfrm>
                                  <a:prstGeom prst="rect">
                                    <a:avLst/>
                                  </a:prstGeom>
                                </wps:spPr>
                                <wps:txbx>
                                  <w:txbxContent>
                                    <w:p w:rsidR="00B645B6" w:rsidRDefault="002A0423">
                                      <w:pPr>
                                        <w:jc w:val="center"/>
                                        <w:rPr>
                                          <w:i/>
                                          <w:lang w:val="en-US"/>
                                        </w:rPr>
                                      </w:pPr>
                                      <w:r>
                                        <w:rPr>
                                          <w:i/>
                                          <w:lang w:val="en-US"/>
                                        </w:rPr>
                                        <w:t>Level II</w:t>
                                      </w:r>
                                    </w:p>
                                  </w:txbxContent>
                                </wps:txbx>
                                <wps:bodyPr vert="horz" wrap="square" lIns="91440" tIns="45720" rIns="91440" bIns="45720" anchor="t" anchorCtr="0" compatLnSpc="0">
                                  <a:spAutoFit/>
                                </wps:bodyPr>
                              </wps:wsp>
                            </wpg:grpSp>
                            <wpg:grpSp>
                              <wpg:cNvPr id="34" name="Group 199"/>
                              <wpg:cNvGrpSpPr/>
                              <wpg:grpSpPr>
                                <a:xfrm>
                                  <a:off x="1532160" y="-534191"/>
                                  <a:ext cx="888367" cy="328315"/>
                                  <a:chOff x="-127000" y="-1155700"/>
                                  <a:chExt cx="888367" cy="328315"/>
                                </a:xfrm>
                              </wpg:grpSpPr>
                              <wps:wsp>
                                <wps:cNvPr id="35" name="Oval 200"/>
                                <wps:cNvSpPr/>
                                <wps:spPr>
                                  <a:xfrm>
                                    <a:off x="278445" y="-905392"/>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6" name="Text Box 2"/>
                                <wps:cNvSpPr txBox="1"/>
                                <wps:spPr>
                                  <a:xfrm>
                                    <a:off x="-127000" y="-1155700"/>
                                    <a:ext cx="888367" cy="266703"/>
                                  </a:xfrm>
                                  <a:prstGeom prst="rect">
                                    <a:avLst/>
                                  </a:prstGeom>
                                </wps:spPr>
                                <wps:txbx>
                                  <w:txbxContent>
                                    <w:p w:rsidR="00B645B6" w:rsidRDefault="002A0423">
                                      <w:pPr>
                                        <w:jc w:val="center"/>
                                        <w:rPr>
                                          <w:i/>
                                          <w:lang w:val="en-US"/>
                                        </w:rPr>
                                      </w:pPr>
                                      <w:r>
                                        <w:rPr>
                                          <w:i/>
                                          <w:lang w:val="en-US"/>
                                        </w:rPr>
                                        <w:t>Level III</w:t>
                                      </w:r>
                                    </w:p>
                                  </w:txbxContent>
                                </wps:txbx>
                                <wps:bodyPr vert="horz" wrap="square" lIns="91440" tIns="45720" rIns="91440" bIns="45720" anchor="t" anchorCtr="0" compatLnSpc="0">
                                  <a:spAutoFit/>
                                </wps:bodyPr>
                              </wps:wsp>
                            </wpg:grpSp>
                            <wpg:grpSp>
                              <wpg:cNvPr id="37" name="Group 202"/>
                              <wpg:cNvGrpSpPr/>
                              <wpg:grpSpPr>
                                <a:xfrm>
                                  <a:off x="1992127" y="165606"/>
                                  <a:ext cx="888367" cy="328333"/>
                                  <a:chOff x="-247650" y="-1301750"/>
                                  <a:chExt cx="888367" cy="328333"/>
                                </a:xfrm>
                              </wpg:grpSpPr>
                              <wps:wsp>
                                <wps:cNvPr id="38" name="Oval 203"/>
                                <wps:cNvSpPr/>
                                <wps:spPr>
                                  <a:xfrm>
                                    <a:off x="157795" y="-1051424"/>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C000"/>
                                  </a:solidFill>
                                  <a:ln w="12701" cap="flat">
                                    <a:solidFill>
                                      <a:srgbClr val="BC8C00"/>
                                    </a:solidFill>
                                    <a:prstDash val="solid"/>
                                    <a:miter/>
                                  </a:ln>
                                </wps:spPr>
                                <wps:bodyPr lIns="0" tIns="0" rIns="0" bIns="0"/>
                              </wps:wsp>
                              <wps:wsp>
                                <wps:cNvPr id="39" name="Text Box 2"/>
                                <wps:cNvSpPr txBox="1"/>
                                <wps:spPr>
                                  <a:xfrm>
                                    <a:off x="-247650" y="-1301750"/>
                                    <a:ext cx="888367" cy="266703"/>
                                  </a:xfrm>
                                  <a:prstGeom prst="rect">
                                    <a:avLst/>
                                  </a:prstGeom>
                                </wps:spPr>
                                <wps:txbx>
                                  <w:txbxContent>
                                    <w:p w:rsidR="00B645B6" w:rsidRDefault="002A0423">
                                      <w:pPr>
                                        <w:jc w:val="center"/>
                                        <w:rPr>
                                          <w:i/>
                                          <w:lang w:val="en-US"/>
                                        </w:rPr>
                                      </w:pPr>
                                      <w:r>
                                        <w:rPr>
                                          <w:i/>
                                          <w:lang w:val="en-US"/>
                                        </w:rPr>
                                        <w:t>Level IV</w:t>
                                      </w:r>
                                    </w:p>
                                  </w:txbxContent>
                                </wps:txbx>
                                <wps:bodyPr vert="horz" wrap="square" lIns="91440" tIns="45720" rIns="91440" bIns="45720" anchor="t" anchorCtr="0" compatLnSpc="0">
                                  <a:spAutoFit/>
                                </wps:bodyPr>
                              </wps:wsp>
                            </wpg:grpSp>
                          </wpg:grpSp>
                          <wps:wsp>
                            <wps:cNvPr id="40" name="Straight Connector 205"/>
                            <wps:cNvCnPr>
                              <a:stCxn id="16" idx="5"/>
                            </wps:cNvCnPr>
                            <wps:spPr>
                              <a:xfrm flipH="1">
                                <a:off x="-9525" y="-421891"/>
                                <a:ext cx="1325414" cy="650979"/>
                              </a:xfrm>
                              <a:prstGeom prst="straightConnector1">
                                <a:avLst/>
                              </a:prstGeom>
                              <a:noFill/>
                              <a:ln w="6345" cap="flat">
                                <a:solidFill>
                                  <a:srgbClr val="5B9BD5"/>
                                </a:solidFill>
                                <a:custDash>
                                  <a:ds d="300173" sp="300173"/>
                                </a:custDash>
                                <a:miter/>
                              </a:ln>
                            </wps:spPr>
                            <wps:bodyPr/>
                          </wps:wsp>
                          <wps:wsp>
                            <wps:cNvPr id="41" name="Straight Connector 206"/>
                            <wps:cNvCnPr>
                              <a:stCxn id="16" idx="6"/>
                            </wps:cNvCnPr>
                            <wps:spPr>
                              <a:xfrm>
                                <a:off x="1371880" y="-421891"/>
                                <a:ext cx="2542271" cy="658720"/>
                              </a:xfrm>
                              <a:prstGeom prst="straightConnector1">
                                <a:avLst/>
                              </a:prstGeom>
                              <a:noFill/>
                              <a:ln w="6345" cap="flat">
                                <a:solidFill>
                                  <a:srgbClr val="5B9BD5"/>
                                </a:solidFill>
                                <a:custDash>
                                  <a:ds d="300173" sp="300173"/>
                                </a:custDash>
                                <a:miter/>
                              </a:ln>
                            </wps:spPr>
                            <wps:bodyPr/>
                          </wps:wsp>
                        </wpg:grpSp>
                      </wpg:grpSp>
                      <wpg:grpSp>
                        <wpg:cNvPr id="42" name="Group 211"/>
                        <wpg:cNvGrpSpPr/>
                        <wpg:grpSpPr>
                          <a:xfrm>
                            <a:off x="2895602" y="2495412"/>
                            <a:ext cx="888367" cy="327520"/>
                            <a:chOff x="69850" y="-990600"/>
                            <a:chExt cx="888367" cy="327520"/>
                          </a:xfrm>
                        </wpg:grpSpPr>
                        <wps:wsp>
                          <wps:cNvPr id="43" name="Oval 209"/>
                          <wps:cNvSpPr/>
                          <wps:spPr>
                            <a:xfrm>
                              <a:off x="473612" y="-741087"/>
                              <a:ext cx="79196" cy="78007"/>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C00000"/>
                            </a:solidFill>
                            <a:ln w="12701" cap="flat">
                              <a:solidFill>
                                <a:srgbClr val="C00000"/>
                              </a:solidFill>
                              <a:prstDash val="solid"/>
                              <a:miter/>
                            </a:ln>
                          </wps:spPr>
                          <wps:bodyPr lIns="0" tIns="0" rIns="0" bIns="0"/>
                        </wps:wsp>
                        <wps:wsp>
                          <wps:cNvPr id="44" name="Text Box 2"/>
                          <wps:cNvSpPr txBox="1"/>
                          <wps:spPr>
                            <a:xfrm>
                              <a:off x="69850" y="-990600"/>
                              <a:ext cx="888367" cy="266703"/>
                            </a:xfrm>
                            <a:prstGeom prst="rect">
                              <a:avLst/>
                            </a:prstGeom>
                          </wps:spPr>
                          <wps:txbx>
                            <w:txbxContent>
                              <w:p w:rsidR="00B645B6" w:rsidRDefault="002A0423">
                                <w:pPr>
                                  <w:jc w:val="center"/>
                                  <w:rPr>
                                    <w:i/>
                                    <w:lang w:val="en-US"/>
                                  </w:rPr>
                                </w:pPr>
                                <w:r>
                                  <w:rPr>
                                    <w:i/>
                                    <w:lang w:val="en-US"/>
                                  </w:rPr>
                                  <w:t>Boss</w:t>
                                </w:r>
                              </w:p>
                            </w:txbxContent>
                          </wps:txbx>
                          <wps:bodyPr vert="horz" wrap="square" lIns="91440" tIns="45720" rIns="91440" bIns="45720" anchor="t" anchorCtr="0" compatLnSpc="0">
                            <a:spAutoFit/>
                          </wps:bodyPr>
                        </wps:wsp>
                      </wpg:grpSp>
                    </wpg:wgp>
                  </a:graphicData>
                </a:graphic>
                <wp14:sizeRelH relativeFrom="margin">
                  <wp14:pctWidth>0</wp14:pctWidth>
                </wp14:sizeRelH>
                <wp14:sizeRelV relativeFrom="margin">
                  <wp14:pctHeight>0</wp14:pctHeight>
                </wp14:sizeRelV>
              </wp:anchor>
            </w:drawing>
          </mc:Choice>
          <mc:Fallback>
            <w:pict>
              <v:group w14:anchorId="0E77DBF9" id="Group 212" o:spid="_x0000_s1035" style="position:absolute;left:0;text-align:left;margin-left:0;margin-top:.3pt;width:309.75pt;height:288.6pt;z-index:251658240;mso-position-horizontal:center;mso-position-horizontal-relative:margin;mso-width-relative:margin;mso-height-relative:margin" coordorigin="-95" coordsize="39338,36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">
                <v:group id="Group 208" o:spid="_x0000_s1036" style="position:absolute;left:-95;width:39338;height:36654" coordorigin="-95" coordsize="39338,36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9" o:spid="_x0000_s1037" style="position:absolute;width:39243;height:14097" coordsize="39243,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1" o:spid="_x0000_s1038" style="position:absolute;top:2779;width:39243;height:1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xycUA&#10;AADbAAAADwAAAGRycy9kb3ducmV2LnhtbESPT2vCQBDF7wW/wzJCb7qpLaKpq6hQsdCLf0B6G3bH&#10;JDY7G7Jbk377zqHQ2zzm/d68Wax6X6s7tbEKbOBpnIEitsFVXBg4n95GM1AxITusA5OBH4qwWg4e&#10;Fpi70PGB7sdUKAnhmKOBMqUm1zrakjzGcWiIZXcNrccksi20a7GTcF/rSZZNtceK5UKJDW1Lsl/H&#10;by81LsU8fl7f7W738tFt1pPbs93fjHkc9utXUIn69G/+o/dOOGkv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nHJxQAAANsAAAAPAAAAAAAAAAAAAAAAAJgCAABkcnMv&#10;ZG93bnJldi54bWxQSwUGAAAAAAQABAD1AAAAigMAAAAA&#10;" filled="f" strokecolor="#70ad47" strokeweight=".35281mm">
                      <v:textbox inset="0,0,0,0"/>
                    </v:rect>
                    <v:shape id="Text Box 2" o:spid="_x0000_s1039" type="#_x0000_t202" style="position:absolute;left:7461;width:2419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B645B6" w:rsidRDefault="002A0423">
                            <w:pPr>
                              <w:jc w:val="center"/>
                              <w:rPr>
                                <w:i/>
                                <w:lang w:val="en-US"/>
                              </w:rPr>
                            </w:pPr>
                            <w:r>
                              <w:rPr>
                                <w:i/>
                                <w:lang w:val="en-US"/>
                              </w:rPr>
                              <w:t>Global Map</w:t>
                            </w:r>
                          </w:p>
                        </w:txbxContent>
                      </v:textbox>
                    </v:shape>
                    <v:group id="Group 19" o:spid="_x0000_s1040" style="position:absolute;left:1131;top:3909;width:8884;height:3282" coordorigin="-1428,-2381" coordsize="8883,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Oval 12" o:spid="_x0000_s1041" style="position:absolute;left:2625;top:120;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qicIA&#10;AADbAAAADwAAAGRycy9kb3ducmV2LnhtbERPTWvCQBC9C/6HZYReSt1YoS2pq4gQDQgFreJ1yE6T&#10;kOxsyK4m+feuUPA2j/c5i1VvanGj1pWWFcymEQjizOqScwWn3+TtC4TzyBpry6RgIAer5Xi0wFjb&#10;jg90O/pchBB2MSoovG9iKV1WkEE3tQ1x4P5sa9AH2OZSt9iFcFPL9yj6kAZLDg0FNrQpKKuOV6Mg&#10;SX/2WO22/vN82b/21awyOJyUepn0628Qnnr/FP+7Ux3mz+HxSz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3eqJwgAAANsAAAAPAAAAAAAAAAAAAAAAAJgCAABkcnMvZG93&#10;bnJldi54bWxQSwUGAAAAAAQABAD1AAAAhwM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42" type="#_x0000_t202" style="position:absolute;left:-1428;top:-2381;width:8882;height:2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B645B6" w:rsidRDefault="002A0423">
                              <w:pPr>
                                <w:jc w:val="center"/>
                                <w:rPr>
                                  <w:i/>
                                  <w:lang w:val="en-US"/>
                                </w:rPr>
                              </w:pPr>
                              <w:r>
                                <w:rPr>
                                  <w:i/>
                                  <w:lang w:val="en-US"/>
                                </w:rPr>
                                <w:t>World I</w:t>
                              </w:r>
                            </w:p>
                          </w:txbxContent>
                        </v:textbox>
                      </v:shape>
                    </v:group>
                    <v:group id="Group 20" o:spid="_x0000_s1043" style="position:absolute;left:9181;top:9563;width:8883;height:3091" coordorigin="-1206,-3969" coordsize="8883,3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Oval 21" o:spid="_x0000_s1044" style="position:absolute;left:2657;top:-1657;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JEcEA&#10;AADbAAAADwAAAGRycy9kb3ducmV2LnhtbERPS4vCMBC+L/gfwgh7WTR1DyrVKCLoFoQFX3gdmrEt&#10;bSaliTX++83Cwt7m43vOch1MI3rqXGVZwWScgCDOra64UHA570ZzEM4ja2wsk4IXOVivBm9LTLV9&#10;8pH6ky9EDGGXooLS+zaV0uUlGXRj2xJH7m47gz7CrpC6w2cMN438TJKpNFhxbCixpW1JeX16GAW7&#10;7PuA9dfez663w0eoJ7XB10Wp92HYLEB4Cv5f/OfOdJw/hd9f4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qSRHBAAAA2wAAAA8AAAAAAAAAAAAAAAAAmAIAAGRycy9kb3du&#10;cmV2LnhtbFBLBQYAAAAABAAEAPUAAACGAw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45" type="#_x0000_t202" style="position:absolute;left:-1206;top:-3969;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B645B6" w:rsidRDefault="002A0423">
                              <w:pPr>
                                <w:jc w:val="center"/>
                                <w:rPr>
                                  <w:i/>
                                  <w:lang w:val="en-US"/>
                                </w:rPr>
                              </w:pPr>
                              <w:r>
                                <w:rPr>
                                  <w:i/>
                                  <w:lang w:val="en-US"/>
                                </w:rPr>
                                <w:t>World II</w:t>
                              </w:r>
                            </w:p>
                          </w:txbxContent>
                        </v:textbox>
                      </v:shape>
                    </v:group>
                    <v:group id="Group 23" o:spid="_x0000_s1046" style="position:absolute;left:17644;top:4258;width:8884;height:3282" coordorigin="-2984,-1778" coordsize="8883,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Oval 24" o:spid="_x0000_s1047" style="position:absolute;left:1069;top:72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dY8IA&#10;AADbAAAADwAAAGRycy9kb3ducmV2LnhtbERPTWvCQBC9C/6HZYReSt3Yg21TVxEhGhAKWsXrkJ0m&#10;IdnZkF1N8u9doeBtHu9zFqve1OJGrSstK5hNIxDEmdUl5wpOv8nbJwjnkTXWlknBQA5Wy/FogbG2&#10;HR/odvS5CCHsYlRQeN/EUrqsIINuahviwP3Z1qAPsM2lbrEL4aaW71E0lwZLDg0FNrQpKKuOV6Mg&#10;SX/2WO22/uN82b/21awyOJyUepn0628Qnnr/FP+7Ux3mf8Hjl3C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d1jwgAAANsAAAAPAAAAAAAAAAAAAAAAAJgCAABkcnMvZG93&#10;bnJldi54bWxQSwUGAAAAAAQABAD1AAAAhwM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48" type="#_x0000_t202" style="position:absolute;left:-2984;top:-1778;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B645B6" w:rsidRDefault="002A0423">
                              <w:pPr>
                                <w:jc w:val="center"/>
                                <w:rPr>
                                  <w:i/>
                                  <w:lang w:val="en-US"/>
                                </w:rPr>
                              </w:pPr>
                              <w:r>
                                <w:rPr>
                                  <w:i/>
                                  <w:lang w:val="en-US"/>
                                </w:rPr>
                                <w:t>World III</w:t>
                              </w:r>
                            </w:p>
                          </w:txbxContent>
                        </v:textbox>
                      </v:shape>
                    </v:group>
                    <v:group id="Group 26" o:spid="_x0000_s1049" style="position:absolute;left:26300;top:9289;width:8883;height:3282" coordorigin="-254,-3365" coordsize="8883,3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Oval 27" o:spid="_x0000_s1050" style="position:absolute;left:3800;top:-86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Fr8QA&#10;AADbAAAADwAAAGRycy9kb3ducmV2LnhtbESPS4vCQBCE7wv+h6EFL4tOzMGV6CSI4AOEhfWB1ybT&#10;JiGZnpAZNf57Z2Fhj0VVfUUts9404kGdqywrmE4iEMS51RUXCs6nzXgOwnlkjY1lUvAiB1k6+Fhi&#10;ou2Tf+hx9IUIEHYJKii9bxMpXV6SQTexLXHwbrYz6IPsCqk7fAa4aWQcRTNpsOKwUGJL65Ly+ng3&#10;Cjb77wPWu63/ulwPn309rQ2+zkqNhv1qAcJT7//Df+29VhDH8Psl/ACZ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9ha/EAAAA2wAAAA8AAAAAAAAAAAAAAAAAmAIAAGRycy9k&#10;b3ducmV2LnhtbFBLBQYAAAAABAAEAPUAAACJAwAAAAA=&#10;" path="m,39004at,,79196,78008,,39004,,39004xe" fillcolor="#ed7d31" strokecolor="#ae5a21" strokeweight=".35281mm">
                        <v:stroke joinstyle="miter"/>
                        <v:path arrowok="t" o:connecttype="custom" o:connectlocs="39598,0;79196,39004;39598,78007;0,39004;11598,11424;11598,66583;67598,66583;67598,11424" o:connectangles="270,0,90,180,270,90,90,270" textboxrect="11598,11424,67598,66583"/>
                      </v:shape>
                      <v:shape id="Text Box 2" o:spid="_x0000_s1051" type="#_x0000_t202" style="position:absolute;left:-254;top:-3365;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B645B6" w:rsidRDefault="002A0423">
                              <w:pPr>
                                <w:jc w:val="center"/>
                                <w:rPr>
                                  <w:i/>
                                  <w:lang w:val="en-US"/>
                                </w:rPr>
                              </w:pPr>
                              <w:r>
                                <w:rPr>
                                  <w:i/>
                                  <w:lang w:val="en-US"/>
                                </w:rPr>
                                <w:t>World IV</w:t>
                              </w:r>
                            </w:p>
                          </w:txbxContent>
                        </v:textbox>
                      </v:shape>
                    </v:group>
                  </v:group>
                  <v:group id="Group 207" o:spid="_x0000_s1052" style="position:absolute;left:-95;top:12540;width:39242;height:24114" coordorigin="-95,-4218" coordsize="39243,24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30" o:spid="_x0000_s1053" style="position:absolute;left:-95;top:-538;width:39242;height:20432" coordorigin="-95,-11239" coordsize="39243,20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31" o:spid="_x0000_s1054" style="position:absolute;left:-95;top:-8331;width:39242;height:1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Gm8YA&#10;AADbAAAADwAAAGRycy9kb3ducmV2LnhtbESPT2sCMRDF74LfIYzQW826LdKuG0WFigUvtYXibUhm&#10;/+hmsmxSd/vtG6Hg8fHm/d68fDXYRlyp87VjBbNpAoJYO1NzqeDr8+3xBYQPyAYbx6TglzysluNR&#10;jplxPX/Q9RhKESHsM1RQhdBmUnpdkUU/dS1x9ArXWQxRdqU0HfYRbhuZJslcWqw5NlTY0rYifTn+&#10;2PjGd/nqT8W73u2eD/1mnZ6f9P6s1MNkWC9ABBrC/fg/vTcK0jnctkQA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uGm8YAAADbAAAADwAAAAAAAAAAAAAAAACYAgAAZHJz&#10;L2Rvd25yZXYueG1sUEsFBgAAAAAEAAQA9QAAAIsDAAAAAA==&#10;" filled="f" strokecolor="#70ad47" strokeweight=".35281mm">
                        <v:textbox inset="0,0,0,0"/>
                      </v:rect>
                      <v:shape id="Text Box 2" o:spid="_x0000_s1055" type="#_x0000_t202" style="position:absolute;left:5556;top:-11239;width:2419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B645B6" w:rsidRDefault="002A0423">
                              <w:pPr>
                                <w:jc w:val="center"/>
                                <w:rPr>
                                  <w:i/>
                                  <w:lang w:val="en-US"/>
                                </w:rPr>
                              </w:pPr>
                              <w:r>
                                <w:rPr>
                                  <w:i/>
                                  <w:lang w:val="en-US"/>
                                </w:rPr>
                                <w:t>World II Map</w:t>
                              </w:r>
                            </w:p>
                          </w:txbxContent>
                        </v:textbox>
                      </v:shape>
                      <v:group id="Group 193" o:spid="_x0000_s1056" style="position:absolute;left:147;top:-4870;width:8883;height:3283" coordorigin="-2413,-11161"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Oval 194" o:spid="_x0000_s1057" style="position:absolute;left:1641;top:-8658;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9F8YA&#10;AADbAAAADwAAAGRycy9kb3ducmV2LnhtbESPQUvDQBSE74L/YXlCb3Zjodqm3RZtETx4sWloj4/s&#10;axLMvk3ztk3017uC4HGYmW+Y5XpwjbpSJ7VnAw/jBBRx4W3NpYF99no/AyUB2WLjmQx8kcB6dXuz&#10;xNT6nj/ougulihCWFA1UIbSp1lJU5FDGviWO3sl3DkOUXalth32Eu0ZPkuRRO6w5LlTY0qai4nN3&#10;cQbez+c8m7YvcpD8mEmfb0+bp29jRnfD8wJUoCH8h//ab9bAZA6/X+IP0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u9F8YAAADbAAAADwAAAAAAAAAAAAAAAACYAgAAZHJz&#10;L2Rvd25yZXYueG1sUEsFBgAAAAAEAAQA9QAAAIsDA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58" type="#_x0000_t202" style="position:absolute;left:-2413;top:-11161;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B645B6" w:rsidRDefault="002A0423">
                                <w:pPr>
                                  <w:jc w:val="center"/>
                                  <w:rPr>
                                    <w:i/>
                                    <w:lang w:val="en-US"/>
                                  </w:rPr>
                                </w:pPr>
                                <w:r>
                                  <w:rPr>
                                    <w:i/>
                                    <w:lang w:val="en-US"/>
                                  </w:rPr>
                                  <w:t>Level I</w:t>
                                </w:r>
                              </w:p>
                            </w:txbxContent>
                          </v:textbox>
                        </v:shape>
                      </v:group>
                      <v:group id="Group 196" o:spid="_x0000_s1059" style="position:absolute;left:6617;top:3742;width:8884;height:3284" coordorigin="-444,-9535"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Oval 197" o:spid="_x0000_s1060" style="position:absolute;left:3609;top:-7032;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5u8YA&#10;AADbAAAADwAAAGRycy9kb3ducmV2LnhtbESPQUvDQBSE74L/YXlCb3Zji7ak3RZtETx4sWloj4/s&#10;axLMvk3ztk3017uC4HGYmW+Y5XpwjbpSJ7VnAw/jBBRx4W3NpYF99no/ByUB2WLjmQx8kcB6dXuz&#10;xNT6nj/ougulihCWFA1UIbSp1lJU5FDGviWO3sl3DkOUXalth32Eu0ZPkuRJO6w5LlTY0qai4nN3&#10;cQbez+c8e2xf5CD5MZM+3542s29jRnfD8wJUoCH8h//ab9bAdAK/X+IP0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a5u8YAAADbAAAADwAAAAAAAAAAAAAAAACYAgAAZHJz&#10;L2Rvd25yZXYueG1sUEsFBgAAAAAEAAQA9QAAAIsDA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61" type="#_x0000_t202" style="position:absolute;left:-444;top:-9535;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B645B6" w:rsidRDefault="002A0423">
                                <w:pPr>
                                  <w:jc w:val="center"/>
                                  <w:rPr>
                                    <w:i/>
                                    <w:lang w:val="en-US"/>
                                  </w:rPr>
                                </w:pPr>
                                <w:r>
                                  <w:rPr>
                                    <w:i/>
                                    <w:lang w:val="en-US"/>
                                  </w:rPr>
                                  <w:t>Level II</w:t>
                                </w:r>
                              </w:p>
                            </w:txbxContent>
                          </v:textbox>
                        </v:shape>
                      </v:group>
                      <v:group id="Group 199" o:spid="_x0000_s1062" style="position:absolute;left:15321;top:-5341;width:8884;height:3283" coordorigin="-1270,-11557"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Oval 200" o:spid="_x0000_s1063" style="position:absolute;left:2784;top:-9053;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8hz8YA&#10;AADbAAAADwAAAGRycy9kb3ducmV2LnhtbESPT0vDQBTE74LfYXlCb3ajpX9Iuy1aETx4adPQHh/Z&#10;1ySYfZvmrU3007uC4HGYmd8wq83gGnWlTmrPBh7GCSjiwtuaSwOH7PV+AUoCssXGMxn4IoHN+vZm&#10;han1Pe/oug+lihCWFA1UIbSp1lJU5FDGviWO3tl3DkOUXalth32Eu0Y/JslMO6w5LlTY0rai4mP/&#10;6Qy8Xy55Nm2f5Sj5KZM+fzlv59/GjO6GpyWoQEP4D/+136yByRR+v8Qf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8hz8YAAADbAAAADwAAAAAAAAAAAAAAAACYAgAAZHJz&#10;L2Rvd25yZXYueG1sUEsFBgAAAAAEAAQA9QAAAIsDA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64" type="#_x0000_t202" style="position:absolute;left:-1270;top:-11557;width:8883;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B645B6" w:rsidRDefault="002A0423">
                                <w:pPr>
                                  <w:jc w:val="center"/>
                                  <w:rPr>
                                    <w:i/>
                                    <w:lang w:val="en-US"/>
                                  </w:rPr>
                                </w:pPr>
                                <w:r>
                                  <w:rPr>
                                    <w:i/>
                                    <w:lang w:val="en-US"/>
                                  </w:rPr>
                                  <w:t>Level III</w:t>
                                </w:r>
                              </w:p>
                            </w:txbxContent>
                          </v:textbox>
                        </v:shape>
                      </v:group>
                      <v:group id="Group 202" o:spid="_x0000_s1065" style="position:absolute;left:19921;top:1656;width:8883;height:3283" coordorigin="-2476,-13017" coordsize="8883,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Oval 203" o:spid="_x0000_s1066" style="position:absolute;left:1577;top:-10514;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OUcIA&#10;AADbAAAADwAAAGRycy9kb3ducmV2LnhtbERPTU/CQBC9k/AfNmPiDbZiUFNZCGBIOHCR2uhx0h3a&#10;xu5s6ay08Ovdg4nHl/e9WA2uURfqpPZs4GGagCIuvK25NPCR7SYvoCQgW2w8k4ErCayW49ECU+t7&#10;fqfLMZQqhrCkaKAKoU21lqIihzL1LXHkTr5zGCLsSm077GO4a/QsSZ60w5pjQ4UtbSsqvo8/zsDh&#10;fM6zebuRT8m/Munzt9P2+WbM/d2wfgUVaAj/4j/33hp4jGPjl/gD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o5RwgAAANsAAAAPAAAAAAAAAAAAAAAAAJgCAABkcnMvZG93&#10;bnJldi54bWxQSwUGAAAAAAQABAD1AAAAhwMAAAAA&#10;" path="m,39004at,,79196,78008,,39004,,39004xe" fillcolor="#ffc000" strokecolor="#bc8c00" strokeweight=".35281mm">
                          <v:stroke joinstyle="miter"/>
                          <v:path arrowok="t" o:connecttype="custom" o:connectlocs="39598,0;79196,39004;39598,78007;0,39004;11598,11424;11598,66583;67598,66583;67598,11424" o:connectangles="270,0,90,180,270,90,90,270" textboxrect="11598,11424,67598,66583"/>
                        </v:shape>
                        <v:shape id="Text Box 2" o:spid="_x0000_s1067" type="#_x0000_t202" style="position:absolute;left:-2476;top:-13017;width:88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B645B6" w:rsidRDefault="002A0423">
                                <w:pPr>
                                  <w:jc w:val="center"/>
                                  <w:rPr>
                                    <w:i/>
                                    <w:lang w:val="en-US"/>
                                  </w:rPr>
                                </w:pPr>
                                <w:r>
                                  <w:rPr>
                                    <w:i/>
                                    <w:lang w:val="en-US"/>
                                  </w:rPr>
                                  <w:t>Level IV</w:t>
                                </w:r>
                              </w:p>
                            </w:txbxContent>
                          </v:textbox>
                        </v:shape>
                      </v:group>
                    </v:group>
                    <v:shapetype id="_x0000_t32" coordsize="21600,21600" o:spt="32" o:oned="t" path="m,l21600,21600e" filled="f">
                      <v:path arrowok="t" fillok="f" o:connecttype="none"/>
                      <o:lock v:ext="edit" shapetype="t"/>
                    </v:shapetype>
                    <v:shape id="Straight Connector 205" o:spid="_x0000_s1068" type="#_x0000_t32" style="position:absolute;left:-95;top:-4218;width:13253;height:6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ppYcEAAADbAAAADwAAAGRycy9kb3ducmV2LnhtbERPW2vCMBR+F/wP4Qh707RShlRjGUpA&#10;EAbTDV/PmtPL1pyUJtbu3y8Pgz1+fPddMdlOjDT41rGCdJWAIC6dablW8H7Vyw0IH5ANdo5JwQ95&#10;KPbz2Q5z4x78RuMl1CKGsM9RQRNCn0vpy4Ys+pXriSNXucFiiHCopRnwEcNtJ9dJ8iwtthwbGuzp&#10;0FD5fblbBd2tSj9ok+lr9jq2WuvP6ut4VuppMb1sQQSawr/4z30yCrK4P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KmlhwQAAANsAAAAPAAAAAAAAAAAAAAAA&#10;AKECAABkcnMvZG93bnJldi54bWxQSwUGAAAAAAQABAD5AAAAjwMAAAAA&#10;" strokecolor="#5b9bd5" strokeweight=".17625mm">
                      <v:stroke joinstyle="miter"/>
                    </v:shape>
                    <v:shape id="Straight Connector 206" o:spid="_x0000_s1069" type="#_x0000_t32" style="position:absolute;left:13718;top:-4218;width:25423;height:65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K1o8QAAADbAAAADwAAAGRycy9kb3ducmV2LnhtbESPQWvCQBSE7wX/w/IEL0U3qUUkuooI&#10;AUFLMQpeH9lnEsy+Ddmtrv/eLRR6HGbmG2a5DqYVd+pdY1lBOklAEJdWN1wpOJ/y8RyE88gaW8uk&#10;4EkO1qvB2xIzbR98pHvhKxEh7DJUUHvfZVK6siaDbmI74uhdbW/QR9lXUvf4iHDTyo8kmUmDDceF&#10;Gjva1lTeih+j4P3wFXb7vNiHuTnL9Hmafrf5RanRMGwWIDwF/x/+a++0gs8Ufr/EH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crWjxAAAANsAAAAPAAAAAAAAAAAA&#10;AAAAAKECAABkcnMvZG93bnJldi54bWxQSwUGAAAAAAQABAD5AAAAkgMAAAAA&#10;" strokecolor="#5b9bd5" strokeweight=".17625mm">
                      <v:stroke joinstyle="miter"/>
                    </v:shape>
                  </v:group>
                </v:group>
                <v:group id="Group 211" o:spid="_x0000_s1070" style="position:absolute;left:28956;top:24954;width:8883;height:3275" coordorigin="698,-9906" coordsize="8883,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Oval 209" o:spid="_x0000_s1071" style="position:absolute;left:4736;top:-7410;width:792;height:780;visibility:visible;mso-wrap-style:square;v-text-anchor:top" coordsize="79196,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9ADcMA&#10;AADbAAAADwAAAGRycy9kb3ducmV2LnhtbESPQWvCQBSE74X+h+UJ3pqNVVqJWaVUBG9N09LzI/tM&#10;otm3YXdN4r/vCoUeh5n5hsl3k+nEQM63lhUskhQEcWV1y7WC76/D0xqED8gaO8uk4EYedtvHhxwz&#10;bUf+pKEMtYgQ9hkqaELoMyl91ZBBn9ieOHon6wyGKF0ttcMxwk0nn9P0RRpsOS402NN7Q9WlvBoF&#10;r4O7nH/257II9cLaj8Isu8koNZ9NbxsQgabwH/5rH7WC1RLu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9ADcMAAADbAAAADwAAAAAAAAAAAAAAAACYAgAAZHJzL2Rv&#10;d25yZXYueG1sUEsFBgAAAAAEAAQA9QAAAIgDAAAAAA==&#10;" path="m,39004at,,79196,78008,,39004,,39004xe" fillcolor="#c00000" strokecolor="#c00000" strokeweight=".35281mm">
                    <v:stroke joinstyle="miter"/>
                    <v:path arrowok="t" o:connecttype="custom" o:connectlocs="39598,0;79196,39004;39598,78007;0,39004;11598,11424;11598,66583;67598,66583;67598,11424" o:connectangles="270,0,90,180,270,90,90,270" textboxrect="11598,11424,67598,66583"/>
                  </v:shape>
                  <v:shape id="Text Box 2" o:spid="_x0000_s1072" type="#_x0000_t202" style="position:absolute;left:698;top:-9906;width:8884;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B645B6" w:rsidRDefault="002A0423">
                          <w:pPr>
                            <w:jc w:val="center"/>
                            <w:rPr>
                              <w:i/>
                              <w:lang w:val="en-US"/>
                            </w:rPr>
                          </w:pPr>
                          <w:r>
                            <w:rPr>
                              <w:i/>
                              <w:lang w:val="en-US"/>
                            </w:rPr>
                            <w:t>Boss</w:t>
                          </w:r>
                        </w:p>
                      </w:txbxContent>
                    </v:textbox>
                  </v:shape>
                </v:group>
                <w10:wrap anchorx="margin"/>
              </v:group>
            </w:pict>
          </mc:Fallback>
        </mc:AlternateContent>
      </w: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B645B6" w:rsidRDefault="00B645B6">
      <w:pPr>
        <w:pStyle w:val="Standard"/>
        <w:jc w:val="both"/>
      </w:pPr>
    </w:p>
    <w:p w:rsidR="00006934" w:rsidRDefault="00006934">
      <w:pPr>
        <w:pStyle w:val="Standard"/>
        <w:jc w:val="both"/>
      </w:pPr>
    </w:p>
    <w:p w:rsidR="00B645B6" w:rsidRDefault="002A0423">
      <w:pPr>
        <w:pStyle w:val="Standard"/>
        <w:numPr>
          <w:ilvl w:val="0"/>
          <w:numId w:val="4"/>
        </w:numPr>
        <w:jc w:val="both"/>
      </w:pPr>
      <w:r>
        <w:t>Constitution et évolution des personnages :</w:t>
      </w:r>
    </w:p>
    <w:p w:rsidR="00B645B6" w:rsidRDefault="00B645B6">
      <w:pPr>
        <w:pStyle w:val="Standard"/>
        <w:jc w:val="both"/>
      </w:pPr>
    </w:p>
    <w:p w:rsidR="00B645B6" w:rsidRDefault="002A0423">
      <w:pPr>
        <w:pStyle w:val="Standard"/>
        <w:jc w:val="both"/>
      </w:pPr>
      <w:r>
        <w:t>Le joueur démarre une partie avec un seul personnage. Au fur et à mesure de l’avancée des mondes, le joueur gagne de nouveaux personnages.</w:t>
      </w:r>
    </w:p>
    <w:p w:rsidR="00B645B6" w:rsidRDefault="002A0423">
      <w:pPr>
        <w:pStyle w:val="Standard"/>
        <w:jc w:val="both"/>
      </w:pPr>
      <w:r>
        <w:t>Chaque personnage a des attributs et spécificités qui leurs sont propre en fonction de leur classe (points de vies, attaque, défense…).</w:t>
      </w:r>
    </w:p>
    <w:p w:rsidR="00B645B6" w:rsidRDefault="002A0423">
      <w:pPr>
        <w:pStyle w:val="Standard"/>
        <w:jc w:val="both"/>
      </w:pPr>
      <w:r>
        <w:t>Au terme d’un combat, chaque personnage gagne de l’expérience en fonction de son utilisation lors du combat ainsi que du niveau de l’ennemi.</w:t>
      </w:r>
    </w:p>
    <w:p w:rsidR="00B645B6" w:rsidRDefault="002A0423">
      <w:pPr>
        <w:pStyle w:val="Standard"/>
        <w:jc w:val="both"/>
      </w:pPr>
      <w:r>
        <w:t>Le joueur peut rejouer un même combat autant de fois qu’il le souhaite pour monter le niveau de ses personnages.</w:t>
      </w:r>
    </w:p>
    <w:p w:rsidR="00B645B6" w:rsidRDefault="002A0423">
      <w:pPr>
        <w:pStyle w:val="Standard"/>
        <w:jc w:val="both"/>
      </w:pPr>
      <w:r>
        <w:t>Le passage au niveau supérieur d’un personnage est accompagné d’un certain nombre de point que le joueur est libre d’attribuer au personnage.</w:t>
      </w:r>
    </w:p>
    <w:p w:rsidR="00B645B6" w:rsidRDefault="002A0423">
      <w:pPr>
        <w:pStyle w:val="Standard"/>
        <w:jc w:val="both"/>
      </w:pPr>
      <w:r>
        <w:t xml:space="preserve">De plus, le passage au niveau supérieur peut s’accompagner de l’apprentissage de nouvelles compétences. </w:t>
      </w:r>
    </w:p>
    <w:p w:rsidR="00B645B6" w:rsidRDefault="002A0423">
      <w:pPr>
        <w:pStyle w:val="Standard"/>
        <w:numPr>
          <w:ilvl w:val="0"/>
          <w:numId w:val="4"/>
        </w:numPr>
        <w:jc w:val="both"/>
      </w:pPr>
      <w:r>
        <w:lastRenderedPageBreak/>
        <w:t>Déroulement d’un combat</w:t>
      </w:r>
    </w:p>
    <w:p w:rsidR="00B645B6" w:rsidRDefault="00B645B6">
      <w:pPr>
        <w:pStyle w:val="Standard"/>
        <w:jc w:val="both"/>
      </w:pPr>
    </w:p>
    <w:p w:rsidR="00B645B6" w:rsidRDefault="002A0423">
      <w:pPr>
        <w:pStyle w:val="Standard"/>
        <w:jc w:val="both"/>
      </w:pPr>
      <w:r>
        <w:t xml:space="preserve">Le déroulement d’un combat s’effectue en équipe et au tour par tour. L’objectif étant de vaincre l’équipe adverse. A chaque tour le joueur doit choisir une action selon le personnage sélectionné sachant que </w:t>
      </w:r>
      <w:r w:rsidRPr="00EC18BB">
        <w:rPr>
          <w:highlight w:val="green"/>
        </w:rPr>
        <w:t>deux</w:t>
      </w:r>
      <w:r>
        <w:t xml:space="preserve"> personnages au maximum peuvent effectuer une action.</w:t>
      </w:r>
    </w:p>
    <w:p w:rsidR="00B645B6" w:rsidRDefault="002A0423">
      <w:pPr>
        <w:pStyle w:val="Standard"/>
        <w:jc w:val="both"/>
      </w:pPr>
      <w:r>
        <w:t>Chaque attaque/sort a des portés différents, ainsi le joueur doit placer son personnage à porter du personnage qu’il veut atteindre pour pouvoir effectuer l’action désiré sachant que chaque personnage possède un nombre de case</w:t>
      </w:r>
      <w:r w:rsidR="00920102">
        <w:t>s</w:t>
      </w:r>
      <w:r>
        <w:t xml:space="preserve"> de déplacement possible fixe </w:t>
      </w:r>
      <w:r w:rsidR="00920102">
        <w:t xml:space="preserve">et </w:t>
      </w:r>
      <w:r>
        <w:t>réinitialiser à chaque tour.</w:t>
      </w:r>
    </w:p>
    <w:p w:rsidR="00B645B6" w:rsidRDefault="002A0423">
      <w:pPr>
        <w:pStyle w:val="Standard"/>
        <w:jc w:val="both"/>
      </w:pPr>
      <w:r>
        <w:t>Une fois le nombre de personnages d’une équipe réduit à zéro ; le combat s’achève.</w:t>
      </w:r>
    </w:p>
    <w:p w:rsidR="00B645B6" w:rsidRDefault="00B645B6">
      <w:pPr>
        <w:pStyle w:val="Standard"/>
        <w:jc w:val="both"/>
      </w:pPr>
    </w:p>
    <w:p w:rsidR="00B645B6" w:rsidRDefault="002A0423">
      <w:pPr>
        <w:pStyle w:val="Heading2"/>
      </w:pPr>
      <w:bookmarkStart w:id="4" w:name="__RefHeading__3406_1053578290"/>
      <w:r>
        <w:t>Conception Logiciel</w:t>
      </w:r>
      <w:bookmarkEnd w:id="4"/>
    </w:p>
    <w:p w:rsidR="00B645B6" w:rsidRDefault="002A0423">
      <w:pPr>
        <w:pStyle w:val="Text"/>
      </w:pPr>
      <w:r>
        <w:t>Présenter ici les packages de votre solution, ainsi que leurs dépendances.</w:t>
      </w:r>
    </w:p>
    <w:p w:rsidR="00B645B6" w:rsidRDefault="00B645B6">
      <w:pPr>
        <w:pStyle w:val="Standard"/>
        <w:rPr>
          <w:b/>
          <w:bCs/>
        </w:rPr>
      </w:pPr>
    </w:p>
    <w:p w:rsidR="00B645B6" w:rsidRDefault="00B645B6">
      <w:pPr>
        <w:pStyle w:val="Standard"/>
      </w:pPr>
    </w:p>
    <w:p w:rsidR="00B645B6" w:rsidRDefault="002A0423">
      <w:pPr>
        <w:pStyle w:val="Heading1"/>
      </w:pPr>
      <w:bookmarkStart w:id="5" w:name="__RefHeading__1322_824097905"/>
      <w:r>
        <w:t>Description et conception des états</w:t>
      </w:r>
      <w:bookmarkEnd w:id="5"/>
    </w:p>
    <w:p w:rsidR="00B645B6" w:rsidRDefault="002A0423">
      <w:pPr>
        <w:pStyle w:val="Text"/>
      </w:pPr>
      <w:r>
        <w:t xml:space="preserve">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 Pour ce faire, on présente à la fois un diagramme des classes, ainsi qu'un commentaire détaillé de ce diagramme. Indiquer l'utilisation de patron de conception sera très </w:t>
      </w:r>
      <w:proofErr w:type="spellStart"/>
      <w:r>
        <w:t>appriécé</w:t>
      </w:r>
      <w:proofErr w:type="spellEnd"/>
      <w:r>
        <w:t>. Notez bien que les règles de changement d'état ne sont pas attendues dans cette section, même s'il n'est pas interdit d'illustrer de temps à autre des états par leur possibles changements.</w:t>
      </w:r>
    </w:p>
    <w:p w:rsidR="00B645B6" w:rsidRDefault="002A0423">
      <w:pPr>
        <w:pStyle w:val="Heading2"/>
      </w:pPr>
      <w:bookmarkStart w:id="6" w:name="__RefHeading__1480_1060408740"/>
      <w:r>
        <w:t>Description des états</w:t>
      </w:r>
      <w:bookmarkEnd w:id="6"/>
    </w:p>
    <w:p w:rsidR="00006934" w:rsidRDefault="00306F3F" w:rsidP="00006934">
      <w:pPr>
        <w:pStyle w:val="Standard"/>
        <w:jc w:val="both"/>
      </w:pPr>
      <w:r>
        <w:t>Un état du jeu est formé</w:t>
      </w:r>
      <w:r w:rsidR="00006934">
        <w:t xml:space="preserve"> par un ensemble d'éléments fixes tel que le décor (arbre, </w:t>
      </w:r>
      <w:proofErr w:type="gramStart"/>
      <w:r w:rsidR="00006934">
        <w:t>rocher</w:t>
      </w:r>
      <w:proofErr w:type="gramEnd"/>
      <w:r w:rsidR="00006934">
        <w:t>...) et un ensemble d'éléments mobiles (personnages). Tous les éléments possède</w:t>
      </w:r>
      <w:r>
        <w:t>nt</w:t>
      </w:r>
      <w:r w:rsidR="00006934">
        <w:t xml:space="preserve"> les propriétés suivantes :</w:t>
      </w:r>
    </w:p>
    <w:p w:rsidR="00006934" w:rsidRDefault="00306F3F" w:rsidP="00306F3F">
      <w:pPr>
        <w:pStyle w:val="Standard"/>
        <w:numPr>
          <w:ilvl w:val="0"/>
          <w:numId w:val="7"/>
        </w:numPr>
        <w:jc w:val="both"/>
      </w:pPr>
      <w:r>
        <w:t>Coordonnées (</w:t>
      </w:r>
      <w:proofErr w:type="spellStart"/>
      <w:r>
        <w:t>x</w:t>
      </w:r>
      <w:proofErr w:type="gramStart"/>
      <w:r>
        <w:t>,</w:t>
      </w:r>
      <w:r w:rsidR="00006934">
        <w:t>y</w:t>
      </w:r>
      <w:proofErr w:type="spellEnd"/>
      <w:proofErr w:type="gramEnd"/>
      <w:r w:rsidR="00006934">
        <w:t>) dans la grille</w:t>
      </w:r>
      <w:r>
        <w:t>.</w:t>
      </w:r>
    </w:p>
    <w:p w:rsidR="00966716" w:rsidRDefault="00006934" w:rsidP="00306F3F">
      <w:pPr>
        <w:pStyle w:val="Standard"/>
        <w:numPr>
          <w:ilvl w:val="0"/>
          <w:numId w:val="7"/>
        </w:numPr>
        <w:jc w:val="both"/>
      </w:pPr>
      <w:r>
        <w:t>Identifiant de type d'élément: ce nombre indique la nature</w:t>
      </w:r>
      <w:r w:rsidR="00966716">
        <w:t xml:space="preserve"> de </w:t>
      </w:r>
      <w:r w:rsidR="00306F3F">
        <w:t>l’</w:t>
      </w:r>
      <w:r w:rsidR="00966716">
        <w:t>élément (</w:t>
      </w:r>
      <w:proofErr w:type="spellStart"/>
      <w:r w:rsidR="00966716">
        <w:t>ie</w:t>
      </w:r>
      <w:proofErr w:type="spellEnd"/>
      <w:r w:rsidR="00966716">
        <w:t xml:space="preserve"> classe)</w:t>
      </w:r>
      <w:r w:rsidR="00306F3F">
        <w:t>.</w:t>
      </w:r>
    </w:p>
    <w:p w:rsidR="00966716" w:rsidRDefault="00966716" w:rsidP="00006934">
      <w:pPr>
        <w:pStyle w:val="Standard"/>
        <w:jc w:val="both"/>
      </w:pPr>
    </w:p>
    <w:p w:rsidR="00966716" w:rsidRPr="00966716" w:rsidRDefault="00E734D3" w:rsidP="00966716">
      <w:pPr>
        <w:pStyle w:val="Heading3"/>
        <w:rPr>
          <w:color w:val="auto"/>
        </w:rPr>
      </w:pPr>
      <w:r>
        <w:rPr>
          <w:color w:val="auto"/>
        </w:rPr>
        <w:t>Etat éléments fixes</w:t>
      </w:r>
    </w:p>
    <w:p w:rsidR="00966716" w:rsidRDefault="00966716" w:rsidP="00006934">
      <w:pPr>
        <w:pStyle w:val="Standard"/>
        <w:jc w:val="both"/>
      </w:pPr>
    </w:p>
    <w:p w:rsidR="00006934" w:rsidRDefault="00306F3F" w:rsidP="00006934">
      <w:pPr>
        <w:pStyle w:val="Standard"/>
        <w:jc w:val="both"/>
      </w:pPr>
      <w:r>
        <w:t xml:space="preserve">La carte </w:t>
      </w:r>
      <w:r w:rsidR="00006934">
        <w:t>est formé</w:t>
      </w:r>
      <w:r>
        <w:t>e</w:t>
      </w:r>
      <w:r w:rsidR="00006934">
        <w:t xml:space="preserve"> par une grille d'éléments nommé</w:t>
      </w:r>
      <w:r>
        <w:t>e</w:t>
      </w:r>
      <w:r w:rsidR="00006934">
        <w:t xml:space="preserve"> «cases». La taille de cette grille est fixée au démarrage du niveau. Les types de cases sont :</w:t>
      </w:r>
    </w:p>
    <w:p w:rsidR="00006934" w:rsidRDefault="00006934" w:rsidP="00006934">
      <w:pPr>
        <w:pStyle w:val="Standard"/>
        <w:jc w:val="both"/>
      </w:pPr>
    </w:p>
    <w:p w:rsidR="00006934" w:rsidRDefault="00006934" w:rsidP="00006934">
      <w:pPr>
        <w:pStyle w:val="Standard"/>
        <w:jc w:val="both"/>
      </w:pPr>
      <w:r w:rsidRPr="00564A09">
        <w:rPr>
          <w:b/>
          <w:i/>
        </w:rPr>
        <w:t>Cases «</w:t>
      </w:r>
      <w:r w:rsidR="00306F3F" w:rsidRPr="00564A09">
        <w:rPr>
          <w:b/>
          <w:i/>
        </w:rPr>
        <w:t>Obstacle</w:t>
      </w:r>
      <w:r w:rsidRPr="00564A09">
        <w:rPr>
          <w:b/>
          <w:i/>
        </w:rPr>
        <w:t>»</w:t>
      </w:r>
      <w:r w:rsidRPr="00CF231C">
        <w:rPr>
          <w:i/>
        </w:rPr>
        <w:t>.</w:t>
      </w:r>
      <w:r>
        <w:t xml:space="preserve"> Les cases «</w:t>
      </w:r>
      <w:r w:rsidR="00306F3F">
        <w:t>o</w:t>
      </w:r>
      <w:r w:rsidR="00306F3F">
        <w:t>bstacle</w:t>
      </w:r>
      <w:r>
        <w:t xml:space="preserve">» sont des éléments </w:t>
      </w:r>
      <w:r w:rsidR="00306F3F">
        <w:t>infranchissables</w:t>
      </w:r>
      <w:r>
        <w:t xml:space="preserve"> pour les éléments mobiles. Le choix de la texture est purement esthétique, et n'a pas d'influence sur l'évolution du jeu.</w:t>
      </w:r>
    </w:p>
    <w:p w:rsidR="00006934" w:rsidRDefault="00006934" w:rsidP="00006934">
      <w:pPr>
        <w:pStyle w:val="Standard"/>
        <w:jc w:val="both"/>
      </w:pPr>
    </w:p>
    <w:p w:rsidR="00006934" w:rsidRDefault="00006934" w:rsidP="00006934">
      <w:pPr>
        <w:pStyle w:val="Standard"/>
        <w:jc w:val="both"/>
      </w:pPr>
      <w:r w:rsidRPr="00564A09">
        <w:rPr>
          <w:b/>
          <w:i/>
        </w:rPr>
        <w:t>Cases «Espace»</w:t>
      </w:r>
      <w:r w:rsidRPr="00CF231C">
        <w:rPr>
          <w:i/>
        </w:rPr>
        <w:t>.</w:t>
      </w:r>
      <w:r>
        <w:t xml:space="preserve"> Les cases «espace» sont les éléments franchissables par les éléments mobiles.</w:t>
      </w:r>
    </w:p>
    <w:p w:rsidR="00006934" w:rsidRDefault="00006934" w:rsidP="00006934">
      <w:pPr>
        <w:pStyle w:val="Standard"/>
        <w:jc w:val="both"/>
      </w:pPr>
      <w:r>
        <w:t>On considère les types de cases «espace» suivants :</w:t>
      </w:r>
    </w:p>
    <w:p w:rsidR="00006934" w:rsidRDefault="00006934" w:rsidP="00342113">
      <w:pPr>
        <w:pStyle w:val="Standard"/>
        <w:numPr>
          <w:ilvl w:val="0"/>
          <w:numId w:val="9"/>
        </w:numPr>
        <w:jc w:val="both"/>
      </w:pPr>
      <w:r>
        <w:t>Les espaces «vides»</w:t>
      </w:r>
    </w:p>
    <w:p w:rsidR="00006934" w:rsidRDefault="00006934" w:rsidP="00342113">
      <w:pPr>
        <w:pStyle w:val="Standard"/>
        <w:numPr>
          <w:ilvl w:val="0"/>
          <w:numId w:val="9"/>
        </w:numPr>
        <w:jc w:val="both"/>
      </w:pPr>
      <w:r w:rsidRPr="00ED72BF">
        <w:rPr>
          <w:highlight w:val="green"/>
        </w:rPr>
        <w:t>Les espaces «énergie»</w:t>
      </w:r>
      <w:r w:rsidR="00CF231C">
        <w:t>, qui définissent une boule d’énergie.</w:t>
      </w:r>
    </w:p>
    <w:p w:rsidR="00006934" w:rsidRDefault="00006934" w:rsidP="00342113">
      <w:pPr>
        <w:pStyle w:val="Standard"/>
        <w:numPr>
          <w:ilvl w:val="0"/>
          <w:numId w:val="9"/>
        </w:numPr>
        <w:jc w:val="both"/>
      </w:pPr>
      <w:r>
        <w:t>Les espaces «départ», qui définissent une position initiale possible pour chaque personnage.</w:t>
      </w:r>
    </w:p>
    <w:p w:rsidR="00006934" w:rsidRDefault="00006934" w:rsidP="00006934">
      <w:pPr>
        <w:pStyle w:val="Standard"/>
        <w:jc w:val="both"/>
      </w:pPr>
    </w:p>
    <w:p w:rsidR="00ED72BF" w:rsidRDefault="00ED72BF" w:rsidP="00006934">
      <w:pPr>
        <w:pStyle w:val="Standard"/>
        <w:jc w:val="both"/>
      </w:pPr>
    </w:p>
    <w:p w:rsidR="00006934" w:rsidRPr="00E734D3" w:rsidRDefault="00E734D3" w:rsidP="00E734D3">
      <w:pPr>
        <w:pStyle w:val="Heading3"/>
        <w:rPr>
          <w:color w:val="auto"/>
        </w:rPr>
      </w:pPr>
      <w:r w:rsidRPr="00E734D3">
        <w:rPr>
          <w:color w:val="auto"/>
        </w:rPr>
        <w:lastRenderedPageBreak/>
        <w:t>Etat éléments mobiles</w:t>
      </w:r>
    </w:p>
    <w:p w:rsidR="00E734D3" w:rsidRDefault="00E734D3" w:rsidP="00006934">
      <w:pPr>
        <w:pStyle w:val="Standard"/>
        <w:jc w:val="both"/>
      </w:pPr>
    </w:p>
    <w:p w:rsidR="00006934" w:rsidRDefault="00006934" w:rsidP="00006934">
      <w:pPr>
        <w:pStyle w:val="Standard"/>
        <w:jc w:val="both"/>
      </w:pPr>
      <w:r>
        <w:t xml:space="preserve">Les éléments mobiles </w:t>
      </w:r>
      <w:r w:rsidR="00F5190A">
        <w:t>possèdent</w:t>
      </w:r>
      <w:r>
        <w:t xml:space="preserve"> une direction (aucune, gauche, droite, </w:t>
      </w:r>
      <w:r w:rsidR="003017AF">
        <w:t>haute ou basse</w:t>
      </w:r>
      <w:r>
        <w:t xml:space="preserve">) et une position. Une position à zéro signifie que l'élément est exactement sur la case; pour les autres valeurs, cela signifie qu'il est entre deux cases (l'actuelle et celle définie par la direction de </w:t>
      </w:r>
      <w:r w:rsidR="00346F5D">
        <w:t>l'élément). Chaque élément</w:t>
      </w:r>
      <w:r>
        <w:t xml:space="preserve"> mobile à un compteur associé à son nombre de pas qui se décompte au f</w:t>
      </w:r>
      <w:r w:rsidR="00F5190A">
        <w:t xml:space="preserve">ur </w:t>
      </w:r>
      <w:r w:rsidR="00346F5D">
        <w:t>que l'élément parcourt des cases</w:t>
      </w:r>
      <w:r>
        <w:t>.</w:t>
      </w:r>
    </w:p>
    <w:p w:rsidR="00006934" w:rsidRDefault="00006934" w:rsidP="00006934">
      <w:pPr>
        <w:pStyle w:val="Standard"/>
        <w:jc w:val="both"/>
      </w:pPr>
    </w:p>
    <w:p w:rsidR="00006934" w:rsidRDefault="00346F5D" w:rsidP="00006934">
      <w:pPr>
        <w:pStyle w:val="Standard"/>
        <w:jc w:val="both"/>
      </w:pPr>
      <w:r w:rsidRPr="00346F5D">
        <w:rPr>
          <w:b/>
          <w:i/>
        </w:rPr>
        <w:t>Elément</w:t>
      </w:r>
      <w:r w:rsidR="00006934" w:rsidRPr="00346F5D">
        <w:rPr>
          <w:b/>
          <w:i/>
        </w:rPr>
        <w:t xml:space="preserve"> mobile «Héros».</w:t>
      </w:r>
      <w:r w:rsidR="00006934">
        <w:t xml:space="preserve"> Cet élément est dirigé par le joueur, qui commande la propriété de direction. Le héros dispose également d'un «</w:t>
      </w:r>
      <w:r w:rsidR="002F5A9B">
        <w:t xml:space="preserve"> </w:t>
      </w:r>
      <w:r w:rsidR="00006934" w:rsidRPr="00346F5D">
        <w:rPr>
          <w:highlight w:val="green"/>
        </w:rPr>
        <w:t>compteur super</w:t>
      </w:r>
      <w:r w:rsidR="002F5A9B">
        <w:t xml:space="preserve"> </w:t>
      </w:r>
      <w:r w:rsidR="00006934">
        <w:t xml:space="preserve">», qui sert à déterminer le </w:t>
      </w:r>
      <w:r w:rsidR="00933738">
        <w:t xml:space="preserve"> nombre de tours </w:t>
      </w:r>
      <w:r w:rsidR="00006934">
        <w:t>restant avant de repasser en normal. Enfin, on utilise une propriété que l'on nommera «statu</w:t>
      </w:r>
      <w:r w:rsidR="00F5190A">
        <w:t>t</w:t>
      </w:r>
      <w:r w:rsidR="00006934">
        <w:t>», et qui peut prendre les valeurs suivantes :</w:t>
      </w:r>
    </w:p>
    <w:p w:rsidR="00006934" w:rsidRDefault="00006934" w:rsidP="00F5190A">
      <w:pPr>
        <w:pStyle w:val="Standard"/>
        <w:numPr>
          <w:ilvl w:val="0"/>
          <w:numId w:val="8"/>
        </w:numPr>
        <w:jc w:val="both"/>
      </w:pPr>
      <w:r>
        <w:t>Statu</w:t>
      </w:r>
      <w:r w:rsidR="00F5190A">
        <w:t>t</w:t>
      </w:r>
      <w:r>
        <w:t xml:space="preserve"> «</w:t>
      </w:r>
      <w:r w:rsidR="00F1116B">
        <w:t xml:space="preserve"> </w:t>
      </w:r>
      <w:r>
        <w:t>normal</w:t>
      </w:r>
      <w:r w:rsidR="00F1116B">
        <w:t xml:space="preserve"> </w:t>
      </w:r>
      <w:r>
        <w:t xml:space="preserve">» : cas le plus courant, où le héros peut se déplacer </w:t>
      </w:r>
      <w:r w:rsidR="00F5190A">
        <w:t xml:space="preserve">d’un nombre </w:t>
      </w:r>
      <w:r w:rsidR="00933738">
        <w:t xml:space="preserve">de cases </w:t>
      </w:r>
      <w:r w:rsidR="00F5190A">
        <w:t xml:space="preserve">prédéfini </w:t>
      </w:r>
      <w:r>
        <w:t>sur  la carte</w:t>
      </w:r>
      <w:r w:rsidR="00673D98">
        <w:t xml:space="preserve"> et effectuer une action à chaque tour</w:t>
      </w:r>
      <w:r>
        <w:t>.</w:t>
      </w:r>
    </w:p>
    <w:p w:rsidR="00B645B6" w:rsidRDefault="00006934" w:rsidP="00F5190A">
      <w:pPr>
        <w:pStyle w:val="Standard"/>
        <w:numPr>
          <w:ilvl w:val="0"/>
          <w:numId w:val="8"/>
        </w:numPr>
        <w:jc w:val="both"/>
      </w:pPr>
      <w:r>
        <w:t>Statu</w:t>
      </w:r>
      <w:r w:rsidR="00F5190A">
        <w:t>t</w:t>
      </w:r>
      <w:r>
        <w:t xml:space="preserve"> «</w:t>
      </w:r>
      <w:r w:rsidR="00F1116B">
        <w:t xml:space="preserve"> </w:t>
      </w:r>
      <w:r>
        <w:t>super</w:t>
      </w:r>
      <w:r w:rsidR="00F1116B">
        <w:t xml:space="preserve"> </w:t>
      </w:r>
      <w:r>
        <w:t xml:space="preserve">» : cas où le héros </w:t>
      </w:r>
      <w:r w:rsidR="00F5190A">
        <w:t xml:space="preserve">double le nombre de cases prédéfini de déplacement </w:t>
      </w:r>
      <w:r w:rsidR="00673D98">
        <w:t xml:space="preserve">et peut effectuer deux actions à chaque tour et ce </w:t>
      </w:r>
      <w:r w:rsidR="00673D98">
        <w:t>pendant un certain nombre de tours</w:t>
      </w:r>
      <w:r w:rsidR="00F5190A">
        <w:t>.</w:t>
      </w:r>
    </w:p>
    <w:p w:rsidR="008F2CE4" w:rsidRDefault="008F2CE4" w:rsidP="00F5190A">
      <w:pPr>
        <w:pStyle w:val="Standard"/>
        <w:numPr>
          <w:ilvl w:val="0"/>
          <w:numId w:val="8"/>
        </w:numPr>
        <w:jc w:val="both"/>
      </w:pPr>
      <w:r>
        <w:t>Statu</w:t>
      </w:r>
      <w:r>
        <w:t>t</w:t>
      </w:r>
      <w:r>
        <w:t xml:space="preserve"> « mort » : cas où </w:t>
      </w:r>
      <w:r>
        <w:t>le Héros</w:t>
      </w:r>
      <w:r>
        <w:t xml:space="preserve"> a été </w:t>
      </w:r>
      <w:r>
        <w:t>vaincu</w:t>
      </w:r>
      <w:r>
        <w:t xml:space="preserve"> par un </w:t>
      </w:r>
      <w:r>
        <w:t>ennemi</w:t>
      </w:r>
      <w:r>
        <w:t>.</w:t>
      </w:r>
    </w:p>
    <w:p w:rsidR="00147F81" w:rsidRDefault="00147F81" w:rsidP="00147F81">
      <w:pPr>
        <w:pStyle w:val="Standard"/>
        <w:jc w:val="both"/>
      </w:pPr>
    </w:p>
    <w:p w:rsidR="00F1116B" w:rsidRDefault="00F1116B" w:rsidP="00F1116B">
      <w:pPr>
        <w:pStyle w:val="Standard"/>
        <w:jc w:val="both"/>
      </w:pPr>
      <w:r w:rsidRPr="00346F5D">
        <w:rPr>
          <w:b/>
          <w:i/>
        </w:rPr>
        <w:t>Elément mobile «</w:t>
      </w:r>
      <w:r>
        <w:rPr>
          <w:b/>
          <w:i/>
        </w:rPr>
        <w:t>Compagnon</w:t>
      </w:r>
      <w:r w:rsidRPr="00346F5D">
        <w:rPr>
          <w:b/>
          <w:i/>
        </w:rPr>
        <w:t>».</w:t>
      </w:r>
      <w:r>
        <w:t xml:space="preserve"> Cet élément est dirigé par le joueur, qui commande la propriété de direction. </w:t>
      </w:r>
      <w:r>
        <w:t>Ces éléments</w:t>
      </w:r>
      <w:r>
        <w:t xml:space="preserve"> utilise</w:t>
      </w:r>
      <w:r>
        <w:t>nt</w:t>
      </w:r>
      <w:r>
        <w:t xml:space="preserve"> une propriété que l'on nommera «</w:t>
      </w:r>
      <w:r w:rsidR="002F5A9B">
        <w:t xml:space="preserve"> </w:t>
      </w:r>
      <w:r>
        <w:t>statut</w:t>
      </w:r>
      <w:r w:rsidR="002F5A9B">
        <w:t xml:space="preserve"> </w:t>
      </w:r>
      <w:r>
        <w:t>», et qui peut prendre les valeurs suivantes :</w:t>
      </w:r>
    </w:p>
    <w:p w:rsidR="00F1116B" w:rsidRDefault="00F1116B" w:rsidP="00F1116B">
      <w:pPr>
        <w:pStyle w:val="Standard"/>
        <w:numPr>
          <w:ilvl w:val="0"/>
          <w:numId w:val="8"/>
        </w:numPr>
        <w:jc w:val="both"/>
      </w:pPr>
      <w:r>
        <w:t>Statut «</w:t>
      </w:r>
      <w:r>
        <w:t xml:space="preserve"> </w:t>
      </w:r>
      <w:r>
        <w:t>norma</w:t>
      </w:r>
      <w:r>
        <w:t xml:space="preserve">l » : cas le plus courant, où un compagnon </w:t>
      </w:r>
      <w:r>
        <w:t>peut se déplacer d’un nombre de cases prédéfini sur  la carte</w:t>
      </w:r>
      <w:r w:rsidR="00673D98">
        <w:t xml:space="preserve"> </w:t>
      </w:r>
      <w:r w:rsidR="00673D98">
        <w:t>et effectuer une action à chaque tour.</w:t>
      </w:r>
    </w:p>
    <w:p w:rsidR="00F1116B" w:rsidRDefault="00F1116B" w:rsidP="00F1116B">
      <w:pPr>
        <w:pStyle w:val="Standard"/>
        <w:numPr>
          <w:ilvl w:val="0"/>
          <w:numId w:val="8"/>
        </w:numPr>
        <w:jc w:val="both"/>
      </w:pPr>
      <w:r>
        <w:t>Statut « mort » : cas où le Héros a été vaincu par un ennemi.</w:t>
      </w:r>
    </w:p>
    <w:p w:rsidR="00F1116B" w:rsidRDefault="00F1116B" w:rsidP="00147F81">
      <w:pPr>
        <w:pStyle w:val="Standard"/>
        <w:jc w:val="both"/>
      </w:pPr>
    </w:p>
    <w:p w:rsidR="00F1116B" w:rsidRDefault="00F1116B" w:rsidP="00147F81">
      <w:pPr>
        <w:pStyle w:val="Standard"/>
        <w:jc w:val="both"/>
      </w:pPr>
    </w:p>
    <w:p w:rsidR="00147F81" w:rsidRDefault="00147F81" w:rsidP="00147F81">
      <w:pPr>
        <w:pStyle w:val="Standard"/>
        <w:jc w:val="both"/>
      </w:pPr>
      <w:r w:rsidRPr="00346F5D">
        <w:rPr>
          <w:b/>
          <w:i/>
        </w:rPr>
        <w:t>Elément mobile «</w:t>
      </w:r>
      <w:r w:rsidRPr="00147F81">
        <w:rPr>
          <w:b/>
          <w:i/>
          <w:highlight w:val="green"/>
        </w:rPr>
        <w:t>Monstre</w:t>
      </w:r>
      <w:r w:rsidRPr="00346F5D">
        <w:rPr>
          <w:b/>
          <w:i/>
        </w:rPr>
        <w:t>».</w:t>
      </w:r>
      <w:r>
        <w:t xml:space="preserve"> Ces éléments sont également commandés par la propriété </w:t>
      </w:r>
      <w:r w:rsidR="00EC7B0C">
        <w:t>de direction provenan</w:t>
      </w:r>
      <w:r>
        <w:t>t</w:t>
      </w:r>
      <w:r>
        <w:t xml:space="preserve"> d'un</w:t>
      </w:r>
      <w:r w:rsidR="00F107F9">
        <w:t xml:space="preserve"> IA. Un</w:t>
      </w:r>
      <w:r>
        <w:t xml:space="preserve"> </w:t>
      </w:r>
      <w:r w:rsidR="00F107F9">
        <w:t>monstre</w:t>
      </w:r>
      <w:r>
        <w:t xml:space="preserve"> possède </w:t>
      </w:r>
      <w:r w:rsidR="00F107F9">
        <w:t xml:space="preserve">un </w:t>
      </w:r>
      <w:r w:rsidR="00F107F9">
        <w:t>«</w:t>
      </w:r>
      <w:r w:rsidR="002F5A9B">
        <w:t xml:space="preserve"> </w:t>
      </w:r>
      <w:r w:rsidR="00F107F9" w:rsidRPr="00346F5D">
        <w:rPr>
          <w:highlight w:val="green"/>
        </w:rPr>
        <w:t>compteu</w:t>
      </w:r>
      <w:r w:rsidR="00F107F9" w:rsidRPr="00F107F9">
        <w:rPr>
          <w:highlight w:val="green"/>
        </w:rPr>
        <w:t>r</w:t>
      </w:r>
      <w:r w:rsidR="00F107F9" w:rsidRPr="00F107F9">
        <w:rPr>
          <w:highlight w:val="green"/>
        </w:rPr>
        <w:t xml:space="preserve"> agressif</w:t>
      </w:r>
      <w:r w:rsidR="002F5A9B">
        <w:t xml:space="preserve"> </w:t>
      </w:r>
      <w:r w:rsidR="00F107F9">
        <w:t>», qui sert à déterminer le  nombre de tours restant avant de repasser en normal.</w:t>
      </w:r>
      <w:r w:rsidR="00F107F9">
        <w:t xml:space="preserve"> Ces éléments possèdent également</w:t>
      </w:r>
      <w:r w:rsidR="00F107F9">
        <w:t xml:space="preserve"> </w:t>
      </w:r>
      <w:r w:rsidR="00F107F9">
        <w:t>deux</w:t>
      </w:r>
      <w:r>
        <w:t xml:space="preserve"> propriétés particulières.</w:t>
      </w:r>
      <w:r w:rsidR="00F107F9">
        <w:t xml:space="preserve"> </w:t>
      </w:r>
      <w:r>
        <w:t>La première est l</w:t>
      </w:r>
      <w:r w:rsidR="008F2CE4">
        <w:t>e</w:t>
      </w:r>
      <w:r>
        <w:t xml:space="preserve"> « </w:t>
      </w:r>
      <w:r w:rsidR="008F2CE4">
        <w:t>type</w:t>
      </w:r>
      <w:r>
        <w:t xml:space="preserve"> »</w:t>
      </w:r>
      <w:r w:rsidR="008F2CE4">
        <w:t xml:space="preserve"> de monstre</w:t>
      </w:r>
      <w:r w:rsidR="00F107F9">
        <w:t> ;</w:t>
      </w:r>
      <w:r>
        <w:t xml:space="preserve"> </w:t>
      </w:r>
      <w:r w:rsidR="008F2CE4">
        <w:t>affectant ses caractéristiques</w:t>
      </w:r>
      <w:r>
        <w:t>. La seconde propri</w:t>
      </w:r>
      <w:r w:rsidR="008F2CE4">
        <w:t>été particulière est le « statut</w:t>
      </w:r>
      <w:r>
        <w:t xml:space="preserve"> », qui peut prendre les valeurs suivantes : </w:t>
      </w:r>
    </w:p>
    <w:p w:rsidR="00147F81" w:rsidRDefault="008F2CE4" w:rsidP="00AC34BB">
      <w:pPr>
        <w:pStyle w:val="Standard"/>
        <w:numPr>
          <w:ilvl w:val="0"/>
          <w:numId w:val="10"/>
        </w:numPr>
        <w:jc w:val="both"/>
      </w:pPr>
      <w:r>
        <w:t>Statut</w:t>
      </w:r>
      <w:r w:rsidR="00147F81">
        <w:t xml:space="preserve"> « normal » : cas le plus courant, où le </w:t>
      </w:r>
      <w:r>
        <w:t>monstre</w:t>
      </w:r>
      <w:r w:rsidR="00147F81">
        <w:t xml:space="preserve"> </w:t>
      </w:r>
      <w:r>
        <w:t xml:space="preserve">attaque les personnages adverses sans se soucier </w:t>
      </w:r>
      <w:r w:rsidR="00CB5B3B">
        <w:t xml:space="preserve">du nombre de dégâts </w:t>
      </w:r>
      <w:r>
        <w:t>qu’il inflige.</w:t>
      </w:r>
    </w:p>
    <w:p w:rsidR="00147F81" w:rsidRDefault="008F2CE4" w:rsidP="00AC34BB">
      <w:pPr>
        <w:pStyle w:val="Standard"/>
        <w:numPr>
          <w:ilvl w:val="0"/>
          <w:numId w:val="10"/>
        </w:numPr>
        <w:jc w:val="both"/>
      </w:pPr>
      <w:r>
        <w:t>Statut</w:t>
      </w:r>
      <w:r w:rsidR="00147F81">
        <w:t xml:space="preserve"> « </w:t>
      </w:r>
      <w:r>
        <w:t>agressif</w:t>
      </w:r>
      <w:r w:rsidR="00147F81">
        <w:t xml:space="preserve"> » : cas où le </w:t>
      </w:r>
      <w:r>
        <w:t>monstre</w:t>
      </w:r>
      <w:r w:rsidR="00147F81">
        <w:t xml:space="preserve"> </w:t>
      </w:r>
      <w:r w:rsidR="00F107F9">
        <w:t xml:space="preserve">double ses points d’attaques et </w:t>
      </w:r>
      <w:r>
        <w:t xml:space="preserve">cherche </w:t>
      </w:r>
      <w:r w:rsidR="005B1A7E">
        <w:t>à</w:t>
      </w:r>
      <w:r>
        <w:t xml:space="preserve"> inflig</w:t>
      </w:r>
      <w:r w:rsidR="005B1A7E">
        <w:t>er</w:t>
      </w:r>
      <w:r>
        <w:t xml:space="preserve"> un maximum de dégâts aux personnages adverses</w:t>
      </w:r>
      <w:r w:rsidR="00F107F9">
        <w:t xml:space="preserve"> </w:t>
      </w:r>
      <w:r w:rsidR="00F107F9">
        <w:t>pendant un certain nombre de tours.</w:t>
      </w:r>
    </w:p>
    <w:p w:rsidR="00147F81" w:rsidRDefault="00147F81" w:rsidP="00AC34BB">
      <w:pPr>
        <w:pStyle w:val="Standard"/>
        <w:numPr>
          <w:ilvl w:val="0"/>
          <w:numId w:val="10"/>
        </w:numPr>
        <w:jc w:val="both"/>
      </w:pPr>
      <w:r>
        <w:t>Statu</w:t>
      </w:r>
      <w:r w:rsidR="008F2CE4">
        <w:t>t</w:t>
      </w:r>
      <w:r>
        <w:t xml:space="preserve"> « mort » : cas où le fantôme a été </w:t>
      </w:r>
      <w:r w:rsidR="008F2CE4">
        <w:t>vaincu</w:t>
      </w:r>
      <w:r>
        <w:t xml:space="preserve"> par </w:t>
      </w:r>
      <w:r w:rsidR="008F2CE4">
        <w:t>un personnage adversaire.</w:t>
      </w:r>
    </w:p>
    <w:p w:rsidR="00673D98" w:rsidRDefault="00673D98" w:rsidP="00673D98">
      <w:pPr>
        <w:pStyle w:val="Standard"/>
        <w:jc w:val="both"/>
      </w:pPr>
    </w:p>
    <w:p w:rsidR="00385AF2" w:rsidRPr="00385AF2" w:rsidRDefault="00385AF2" w:rsidP="00385AF2">
      <w:pPr>
        <w:pStyle w:val="Heading3"/>
        <w:rPr>
          <w:color w:val="auto"/>
        </w:rPr>
      </w:pPr>
      <w:r w:rsidRPr="00385AF2">
        <w:rPr>
          <w:color w:val="auto"/>
        </w:rPr>
        <w:t>Etat général</w:t>
      </w:r>
    </w:p>
    <w:p w:rsidR="00385AF2" w:rsidRDefault="00385AF2" w:rsidP="00673D98">
      <w:pPr>
        <w:pStyle w:val="Standard"/>
        <w:jc w:val="both"/>
      </w:pPr>
    </w:p>
    <w:p w:rsidR="00B645B6" w:rsidRDefault="002A0423">
      <w:pPr>
        <w:pStyle w:val="Heading2"/>
      </w:pPr>
      <w:bookmarkStart w:id="7" w:name="__RefHeading__1484_1060408740"/>
      <w:r>
        <w:t>Conception logiciel</w:t>
      </w:r>
      <w:bookmarkEnd w:id="7"/>
    </w:p>
    <w:p w:rsidR="00B645B6" w:rsidRDefault="002A0423">
      <w:pPr>
        <w:pStyle w:val="Textbody"/>
      </w:pPr>
      <w:r>
        <w:tab/>
      </w:r>
    </w:p>
    <w:p w:rsidR="00B645B6" w:rsidRDefault="002A0423">
      <w:pPr>
        <w:pStyle w:val="Heading2"/>
      </w:pPr>
      <w:bookmarkStart w:id="8" w:name="__DdeLink__1054_1053578290"/>
      <w:bookmarkStart w:id="9" w:name="__RefHeading__1027_1053578290"/>
      <w:r>
        <w:t>Conception logiciel : extension pour le rendu</w:t>
      </w:r>
      <w:bookmarkEnd w:id="8"/>
      <w:bookmarkEnd w:id="9"/>
    </w:p>
    <w:p w:rsidR="00B645B6" w:rsidRDefault="00B645B6">
      <w:pPr>
        <w:pStyle w:val="Textbody"/>
      </w:pPr>
    </w:p>
    <w:p w:rsidR="00B645B6" w:rsidRDefault="002A0423">
      <w:pPr>
        <w:pStyle w:val="Heading2"/>
      </w:pPr>
      <w:bookmarkStart w:id="10" w:name="__RefHeading__3408_1053578290"/>
      <w:r>
        <w:lastRenderedPageBreak/>
        <w:t>Conception logiciel : extension pour le moteur de jeu</w:t>
      </w:r>
      <w:bookmarkEnd w:id="10"/>
    </w:p>
    <w:p w:rsidR="00B645B6" w:rsidRDefault="002A0423">
      <w:pPr>
        <w:pStyle w:val="Heading2"/>
        <w:sectPr w:rsidR="00B645B6">
          <w:footerReference w:type="default" r:id="rId14"/>
          <w:pgSz w:w="11906" w:h="16838"/>
          <w:pgMar w:top="1134" w:right="1134" w:bottom="1474" w:left="1134" w:header="720" w:footer="1134" w:gutter="0"/>
          <w:cols w:space="720"/>
        </w:sectPr>
      </w:pPr>
      <w:bookmarkStart w:id="11" w:name="__RefHeading__2098_1060408740"/>
      <w:r>
        <w:t>Ressources</w:t>
      </w:r>
      <w:bookmarkEnd w:id="11"/>
    </w:p>
    <w:p w:rsidR="00B645B6" w:rsidRDefault="00B645B6">
      <w:pPr>
        <w:pStyle w:val="Textbody"/>
      </w:pPr>
    </w:p>
    <w:p w:rsidR="00B645B6" w:rsidRDefault="00B645B6">
      <w:pPr>
        <w:pStyle w:val="Textbody"/>
      </w:pPr>
    </w:p>
    <w:p w:rsidR="00B645B6" w:rsidRDefault="002A0423">
      <w:pPr>
        <w:pStyle w:val="Textbody"/>
        <w:sectPr w:rsidR="00B645B6">
          <w:footerReference w:type="default" r:id="rId15"/>
          <w:pgSz w:w="16838" w:h="11906" w:orient="landscape"/>
          <w:pgMar w:top="1134" w:right="1134" w:bottom="1134" w:left="1134" w:header="720" w:footer="720" w:gutter="0"/>
          <w:cols w:space="720"/>
        </w:sectPr>
      </w:pPr>
      <w:r>
        <w:rPr>
          <w:noProof/>
          <w:lang w:eastAsia="fr-FR" w:bidi="ar-SA"/>
        </w:rPr>
        <mc:AlternateContent>
          <mc:Choice Requires="wps">
            <w:drawing>
              <wp:anchor distT="0" distB="0" distL="114300" distR="114300" simplePos="0" relativeHeight="251655168" behindDoc="0" locked="0" layoutInCell="1" allowOverlap="1">
                <wp:simplePos x="0" y="0"/>
                <wp:positionH relativeFrom="column">
                  <wp:align>center</wp:align>
                </wp:positionH>
                <wp:positionV relativeFrom="paragraph">
                  <wp:align>top</wp:align>
                </wp:positionV>
                <wp:extent cx="9251954" cy="4868549"/>
                <wp:effectExtent l="0" t="0" r="6346" b="8251"/>
                <wp:wrapSquare wrapText="bothSides"/>
                <wp:docPr id="45" name="Cadre3"/>
                <wp:cNvGraphicFramePr/>
                <a:graphic xmlns:a="http://schemas.openxmlformats.org/drawingml/2006/main">
                  <a:graphicData uri="http://schemas.microsoft.com/office/word/2010/wordprocessingShape">
                    <wps:wsp>
                      <wps:cNvSpPr txBox="1"/>
                      <wps:spPr>
                        <a:xfrm>
                          <a:off x="0" y="0"/>
                          <a:ext cx="9251954" cy="4868549"/>
                        </a:xfrm>
                        <a:prstGeom prst="rect">
                          <a:avLst/>
                        </a:prstGeom>
                        <a:noFill/>
                        <a:ln>
                          <a:noFill/>
                          <a:prstDash/>
                        </a:ln>
                      </wps:spPr>
                      <wps:txbx>
                        <w:txbxContent>
                          <w:p w:rsidR="00B645B6" w:rsidRDefault="002A0423">
                            <w:pPr>
                              <w:pStyle w:val="Illustration"/>
                            </w:pPr>
                            <w:r>
                              <w:t>Illustration 4: Diagramme des classes d'état</w:t>
                            </w:r>
                          </w:p>
                        </w:txbxContent>
                      </wps:txbx>
                      <wps:bodyPr vert="horz" wrap="none" lIns="0" tIns="0" rIns="0" bIns="0" anchor="t" anchorCtr="0" compatLnSpc="0">
                        <a:spAutoFit/>
                      </wps:bodyPr>
                    </wps:wsp>
                  </a:graphicData>
                </a:graphic>
              </wp:anchor>
            </w:drawing>
          </mc:Choice>
          <mc:Fallback>
            <w:pict>
              <v:shape id="Cadre3" o:spid="_x0000_s1073" type="#_x0000_t202" style="position:absolute;left:0;text-align:left;margin-left:0;margin-top:0;width:728.5pt;height:383.35pt;z-index:251655168;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" filled="f" stroked="f">
                <v:textbox style="mso-fit-shape-to-text:t" inset="0,0,0,0">
                  <w:txbxContent>
                    <w:p w:rsidR="00B645B6" w:rsidRDefault="002A0423">
                      <w:pPr>
                        <w:pStyle w:val="Illustration"/>
                      </w:pPr>
                      <w:r>
                        <w:t>Illustration 4: Diagramme des classes d'état</w:t>
                      </w:r>
                    </w:p>
                  </w:txbxContent>
                </v:textbox>
                <w10:wrap type="square"/>
              </v:shape>
            </w:pict>
          </mc:Fallback>
        </mc:AlternateContent>
      </w:r>
    </w:p>
    <w:p w:rsidR="00B645B6" w:rsidRDefault="002A0423">
      <w:pPr>
        <w:pStyle w:val="Heading1"/>
      </w:pPr>
      <w:bookmarkStart w:id="12" w:name="__RefHeading__2100_1060408740"/>
      <w:r>
        <w:lastRenderedPageBreak/>
        <w:t>Rendu : Stratégie et Conception</w:t>
      </w:r>
      <w:bookmarkEnd w:id="12"/>
    </w:p>
    <w:p w:rsidR="00B645B6" w:rsidRDefault="002A0423">
      <w:pPr>
        <w:pStyle w:val="Text"/>
      </w:pPr>
      <w: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w:t>
      </w:r>
      <w:proofErr w:type="gramStart"/>
      <w:r>
        <w:t>l'implémente</w:t>
      </w:r>
      <w:proofErr w:type="gramEnd"/>
      <w:r>
        <w:t xml:space="preserve"> pour une librairie particulière. Enfin, toutes les classes de la première partie doivent avoir pour unique dépendance les classes d'état de la section précédente.</w:t>
      </w:r>
    </w:p>
    <w:p w:rsidR="00B645B6" w:rsidRDefault="002A0423">
      <w:pPr>
        <w:pStyle w:val="Heading2"/>
      </w:pPr>
      <w:bookmarkStart w:id="13" w:name="__RefHeading__2104_1060408740"/>
      <w:r>
        <w:t>Stratégie de rendu d'un état</w:t>
      </w:r>
      <w:bookmarkEnd w:id="13"/>
    </w:p>
    <w:p w:rsidR="00B645B6" w:rsidRDefault="00B645B6">
      <w:pPr>
        <w:pStyle w:val="Textbody"/>
      </w:pPr>
    </w:p>
    <w:p w:rsidR="00B645B6" w:rsidRDefault="002A0423">
      <w:pPr>
        <w:pStyle w:val="Heading2"/>
      </w:pPr>
      <w:bookmarkStart w:id="14" w:name="__DdeLink__1274_1053578290"/>
      <w:bookmarkStart w:id="15" w:name="__RefHeading__2118_1060408740"/>
      <w:r>
        <w:t xml:space="preserve">Conception </w:t>
      </w:r>
      <w:bookmarkEnd w:id="14"/>
      <w:r>
        <w:t>logiciel</w:t>
      </w:r>
      <w:bookmarkEnd w:id="15"/>
    </w:p>
    <w:p w:rsidR="00B645B6" w:rsidRDefault="00B645B6">
      <w:pPr>
        <w:pStyle w:val="Textbody"/>
      </w:pPr>
    </w:p>
    <w:p w:rsidR="00B645B6" w:rsidRDefault="002A0423">
      <w:pPr>
        <w:pStyle w:val="Heading2"/>
      </w:pPr>
      <w:bookmarkStart w:id="16" w:name="__RefHeading__3410_1053578290"/>
      <w:r>
        <w:t>Conception logiciel : extension pour les animations</w:t>
      </w:r>
      <w:bookmarkEnd w:id="16"/>
    </w:p>
    <w:p w:rsidR="00B645B6" w:rsidRDefault="00B645B6">
      <w:pPr>
        <w:pStyle w:val="Textbody"/>
      </w:pPr>
    </w:p>
    <w:p w:rsidR="00B645B6" w:rsidRDefault="002A0423">
      <w:pPr>
        <w:pStyle w:val="Heading2"/>
      </w:pPr>
      <w:bookmarkStart w:id="17" w:name="__RefHeading__2132_1060408740"/>
      <w:r>
        <w:t>Ressources</w:t>
      </w:r>
      <w:bookmarkEnd w:id="17"/>
    </w:p>
    <w:p w:rsidR="00B645B6" w:rsidRDefault="00B645B6">
      <w:pPr>
        <w:pStyle w:val="Textbody"/>
      </w:pPr>
    </w:p>
    <w:p w:rsidR="00B645B6" w:rsidRDefault="002A0423">
      <w:pPr>
        <w:pStyle w:val="Heading2"/>
        <w:sectPr w:rsidR="00B645B6">
          <w:footerReference w:type="default" r:id="rId16"/>
          <w:pgSz w:w="11906" w:h="16838"/>
          <w:pgMar w:top="1134" w:right="1134" w:bottom="1474" w:left="1134" w:header="720" w:footer="1134" w:gutter="0"/>
          <w:cols w:space="720"/>
        </w:sectPr>
      </w:pPr>
      <w:bookmarkStart w:id="18" w:name="__RefHeading__2136_1060408740"/>
      <w:r>
        <w:t>Exemple de rendu</w:t>
      </w:r>
      <w:bookmarkEnd w:id="18"/>
    </w:p>
    <w:p w:rsidR="00B645B6" w:rsidRDefault="002A0423">
      <w:pPr>
        <w:pStyle w:val="Textbody"/>
        <w:sectPr w:rsidR="00B645B6">
          <w:footerReference w:type="default" r:id="rId17"/>
          <w:pgSz w:w="16838" w:h="11906" w:orient="landscape"/>
          <w:pgMar w:top="1134" w:right="1134" w:bottom="1134" w:left="1134" w:header="720" w:footer="720" w:gutter="0"/>
          <w:cols w:space="720"/>
        </w:sectPr>
      </w:pPr>
      <w:r>
        <w:rPr>
          <w:noProof/>
          <w:lang w:eastAsia="fr-FR" w:bidi="ar-SA"/>
        </w:rPr>
        <w:lastRenderedPageBreak/>
        <mc:AlternateContent>
          <mc:Choice Requires="wps">
            <w:drawing>
              <wp:anchor distT="0" distB="0" distL="114300" distR="114300" simplePos="0" relativeHeight="251651072" behindDoc="0" locked="0" layoutInCell="1" allowOverlap="1">
                <wp:simplePos x="0" y="0"/>
                <wp:positionH relativeFrom="column">
                  <wp:align>center</wp:align>
                </wp:positionH>
                <wp:positionV relativeFrom="paragraph">
                  <wp:align>top</wp:align>
                </wp:positionV>
                <wp:extent cx="9251954" cy="4518663"/>
                <wp:effectExtent l="0" t="0" r="6346" b="15237"/>
                <wp:wrapSquare wrapText="bothSides"/>
                <wp:docPr id="46" name="Cadre2"/>
                <wp:cNvGraphicFramePr/>
                <a:graphic xmlns:a="http://schemas.openxmlformats.org/drawingml/2006/main">
                  <a:graphicData uri="http://schemas.microsoft.com/office/word/2010/wordprocessingShape">
                    <wps:wsp>
                      <wps:cNvSpPr txBox="1"/>
                      <wps:spPr>
                        <a:xfrm>
                          <a:off x="0" y="0"/>
                          <a:ext cx="9251954" cy="4518663"/>
                        </a:xfrm>
                        <a:prstGeom prst="rect">
                          <a:avLst/>
                        </a:prstGeom>
                        <a:noFill/>
                        <a:ln>
                          <a:noFill/>
                          <a:prstDash/>
                        </a:ln>
                      </wps:spPr>
                      <wps:txbx>
                        <w:txbxContent>
                          <w:p w:rsidR="00B645B6" w:rsidRDefault="002A0423">
                            <w:pPr>
                              <w:pStyle w:val="Illustration"/>
                            </w:pPr>
                            <w:r>
                              <w:t>Illustration 5: Diagramme de classes pour le rendu</w:t>
                            </w:r>
                          </w:p>
                        </w:txbxContent>
                      </wps:txbx>
                      <wps:bodyPr vert="horz" wrap="none" lIns="0" tIns="0" rIns="0" bIns="0" anchor="t" anchorCtr="0" compatLnSpc="0">
                        <a:spAutoFit/>
                      </wps:bodyPr>
                    </wps:wsp>
                  </a:graphicData>
                </a:graphic>
              </wp:anchor>
            </w:drawing>
          </mc:Choice>
          <mc:Fallback>
            <w:pict>
              <v:shape id="Cadre2" o:spid="_x0000_s1074" type="#_x0000_t202" style="position:absolute;left:0;text-align:left;margin-left:0;margin-top:0;width:728.5pt;height:355.8pt;z-index:25165107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" filled="f" stroked="f">
                <v:textbox style="mso-fit-shape-to-text:t" inset="0,0,0,0">
                  <w:txbxContent>
                    <w:p w:rsidR="00B645B6" w:rsidRDefault="002A0423">
                      <w:pPr>
                        <w:pStyle w:val="Illustration"/>
                      </w:pPr>
                      <w:r>
                        <w:t>Illustration 5: Diagramme de classes pour le rendu</w:t>
                      </w:r>
                    </w:p>
                  </w:txbxContent>
                </v:textbox>
                <w10:wrap type="square"/>
              </v:shape>
            </w:pict>
          </mc:Fallback>
        </mc:AlternateContent>
      </w:r>
    </w:p>
    <w:p w:rsidR="00B645B6" w:rsidRDefault="002A0423">
      <w:pPr>
        <w:pStyle w:val="Heading1"/>
      </w:pPr>
      <w:bookmarkStart w:id="19" w:name="__RefHeading__1336_824097905"/>
      <w:r>
        <w:lastRenderedPageBreak/>
        <w:t>Règles de changement d'états et moteur de jeu</w:t>
      </w:r>
      <w:bookmarkEnd w:id="19"/>
    </w:p>
    <w:p w:rsidR="00B645B6" w:rsidRDefault="002A0423">
      <w:pPr>
        <w:pStyle w:val="Text"/>
      </w:pPr>
      <w:r>
        <w:t xml:space="preserve">Dans cette section, il faut présenter les événements qui peuvent faire passer d'un état à un autre. Il faut également décrire les aspects lié au temps, comme la chronologie des événements et les aspects de synchronisation. Une fois ceci présenté, on propose une conception </w:t>
      </w:r>
      <w:proofErr w:type="gramStart"/>
      <w:r>
        <w:t>logiciel</w:t>
      </w:r>
      <w:proofErr w:type="gramEnd"/>
      <w:r>
        <w:t xml:space="preserve"> pour pouvoir mettre en œuvre ces règles, autrement dit le moteur de jeu.</w:t>
      </w:r>
    </w:p>
    <w:p w:rsidR="00B645B6" w:rsidRDefault="002A0423">
      <w:pPr>
        <w:pStyle w:val="Heading2"/>
      </w:pPr>
      <w:bookmarkStart w:id="20" w:name="__RefHeading__2079_824097905"/>
      <w:r>
        <w:t>Horloge globale</w:t>
      </w:r>
      <w:bookmarkEnd w:id="20"/>
    </w:p>
    <w:p w:rsidR="00B645B6" w:rsidRDefault="00B645B6">
      <w:pPr>
        <w:pStyle w:val="Textbody"/>
      </w:pPr>
    </w:p>
    <w:p w:rsidR="00B645B6" w:rsidRDefault="002A0423">
      <w:pPr>
        <w:pStyle w:val="Heading2"/>
      </w:pPr>
      <w:bookmarkStart w:id="21" w:name="__RefHeading__2081_824097905"/>
      <w:r>
        <w:t>Changements extérieurs</w:t>
      </w:r>
      <w:bookmarkEnd w:id="21"/>
    </w:p>
    <w:p w:rsidR="00B645B6" w:rsidRDefault="00B645B6">
      <w:pPr>
        <w:pStyle w:val="Textbody"/>
      </w:pPr>
    </w:p>
    <w:p w:rsidR="00B645B6" w:rsidRDefault="002A0423">
      <w:pPr>
        <w:pStyle w:val="Heading2"/>
      </w:pPr>
      <w:bookmarkStart w:id="22" w:name="__RefHeading__2083_824097905"/>
      <w:r>
        <w:t>Changements autonomes</w:t>
      </w:r>
      <w:bookmarkEnd w:id="22"/>
    </w:p>
    <w:p w:rsidR="00B645B6" w:rsidRDefault="00B645B6">
      <w:pPr>
        <w:pStyle w:val="Textbody"/>
      </w:pPr>
    </w:p>
    <w:p w:rsidR="00B645B6" w:rsidRDefault="002A0423">
      <w:pPr>
        <w:pStyle w:val="Heading2"/>
      </w:pPr>
      <w:bookmarkStart w:id="23" w:name="__RefHeading__1029_1053578290"/>
      <w:r>
        <w:t>Conception logiciel</w:t>
      </w:r>
      <w:bookmarkEnd w:id="23"/>
    </w:p>
    <w:p w:rsidR="00B645B6" w:rsidRDefault="00B645B6">
      <w:pPr>
        <w:pStyle w:val="Textbody"/>
        <w:rPr>
          <w:b/>
          <w:bCs/>
        </w:rPr>
      </w:pPr>
    </w:p>
    <w:p w:rsidR="00B645B6" w:rsidRDefault="002A0423">
      <w:pPr>
        <w:pStyle w:val="Heading2"/>
      </w:pPr>
      <w:bookmarkStart w:id="24" w:name="__RefHeading__3412_1053578290"/>
      <w:r>
        <w:t>Conception logiciel : extension pour l'IA</w:t>
      </w:r>
      <w:bookmarkEnd w:id="24"/>
    </w:p>
    <w:p w:rsidR="00B645B6" w:rsidRDefault="00B645B6">
      <w:pPr>
        <w:pStyle w:val="Textbody"/>
      </w:pPr>
    </w:p>
    <w:p w:rsidR="00B645B6" w:rsidRDefault="002A0423">
      <w:pPr>
        <w:pStyle w:val="Heading2"/>
        <w:sectPr w:rsidR="00B645B6">
          <w:footerReference w:type="default" r:id="rId18"/>
          <w:pgSz w:w="11906" w:h="16838"/>
          <w:pgMar w:top="1134" w:right="1134" w:bottom="1474" w:left="1134" w:header="720" w:footer="1134" w:gutter="0"/>
          <w:cols w:space="720"/>
        </w:sectPr>
      </w:pPr>
      <w:bookmarkStart w:id="25" w:name="__RefHeading__1829_2123130103"/>
      <w:r>
        <w:t xml:space="preserve">Conception logiciel : extension pour la </w:t>
      </w:r>
      <w:proofErr w:type="spellStart"/>
      <w:r>
        <w:t>parallélisation</w:t>
      </w:r>
      <w:bookmarkEnd w:id="25"/>
      <w:proofErr w:type="spellEnd"/>
    </w:p>
    <w:p w:rsidR="00B645B6" w:rsidRDefault="002A0423">
      <w:pPr>
        <w:pStyle w:val="Standard"/>
        <w:jc w:val="both"/>
        <w:sectPr w:rsidR="00B645B6">
          <w:footerReference w:type="default" r:id="rId19"/>
          <w:pgSz w:w="16838" w:h="11906" w:orient="landscape"/>
          <w:pgMar w:top="1134" w:right="1134" w:bottom="1134" w:left="1134" w:header="720" w:footer="720" w:gutter="0"/>
          <w:cols w:space="720"/>
        </w:sectPr>
      </w:pPr>
      <w:r>
        <w:rPr>
          <w:noProof/>
          <w:lang w:eastAsia="fr-FR" w:bidi="ar-SA"/>
        </w:rPr>
        <w:lastRenderedPageBreak/>
        <mc:AlternateContent>
          <mc:Choice Requires="wps">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9072247" cy="4914900"/>
                <wp:effectExtent l="0" t="0" r="14603" b="0"/>
                <wp:wrapSquare wrapText="bothSides"/>
                <wp:docPr id="47" name="Frame1"/>
                <wp:cNvGraphicFramePr/>
                <a:graphic xmlns:a="http://schemas.openxmlformats.org/drawingml/2006/main">
                  <a:graphicData uri="http://schemas.microsoft.com/office/word/2010/wordprocessingShape">
                    <wps:wsp>
                      <wps:cNvSpPr txBox="1"/>
                      <wps:spPr>
                        <a:xfrm>
                          <a:off x="0" y="0"/>
                          <a:ext cx="9072247" cy="4914900"/>
                        </a:xfrm>
                        <a:prstGeom prst="rect">
                          <a:avLst/>
                        </a:prstGeom>
                        <a:noFill/>
                        <a:ln>
                          <a:noFill/>
                          <a:prstDash/>
                        </a:ln>
                      </wps:spPr>
                      <wps:txbx>
                        <w:txbxContent>
                          <w:p w:rsidR="00B645B6" w:rsidRDefault="002A0423">
                            <w:pPr>
                              <w:pStyle w:val="Illustration"/>
                            </w:pPr>
                            <w:r>
                              <w:t>Illustration 6: Diagrammes des classes pour le moteur de jeu</w:t>
                            </w:r>
                          </w:p>
                        </w:txbxContent>
                      </wps:txbx>
                      <wps:bodyPr vert="horz" wrap="none" lIns="0" tIns="0" rIns="0" bIns="0" anchor="t" anchorCtr="0" compatLnSpc="0">
                        <a:spAutoFit/>
                      </wps:bodyPr>
                    </wps:wsp>
                  </a:graphicData>
                </a:graphic>
              </wp:anchor>
            </w:drawing>
          </mc:Choice>
          <mc:Fallback>
            <w:pict>
              <v:shape id="Frame1" o:spid="_x0000_s1075" type="#_x0000_t202" style="position:absolute;left:0;text-align:left;margin-left:0;margin-top:0;width:714.35pt;height:387pt;z-index:25165619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" filled="f" stroked="f">
                <v:textbox style="mso-fit-shape-to-text:t" inset="0,0,0,0">
                  <w:txbxContent>
                    <w:p w:rsidR="00B645B6" w:rsidRDefault="002A0423">
                      <w:pPr>
                        <w:pStyle w:val="Illustration"/>
                      </w:pPr>
                      <w:r>
                        <w:t>Illustration 6: Diagrammes des classes pour le moteur de jeu</w:t>
                      </w:r>
                    </w:p>
                  </w:txbxContent>
                </v:textbox>
                <w10:wrap type="square"/>
              </v:shape>
            </w:pict>
          </mc:Fallback>
        </mc:AlternateContent>
      </w:r>
    </w:p>
    <w:p w:rsidR="00B645B6" w:rsidRDefault="002A0423">
      <w:pPr>
        <w:pStyle w:val="Heading1"/>
      </w:pPr>
      <w:bookmarkStart w:id="26" w:name="__RefHeading__1031_1053578290"/>
      <w:r>
        <w:lastRenderedPageBreak/>
        <w:t>Intelligence Artificielle</w:t>
      </w:r>
      <w:bookmarkEnd w:id="26"/>
    </w:p>
    <w:p w:rsidR="00B645B6" w:rsidRDefault="002A0423">
      <w:pPr>
        <w:pStyle w:val="Text"/>
      </w:pPr>
      <w:r>
        <w:t xml:space="preserve">Cette section est dédiée aux stratégies et outils développés pour créer un joueur artificiel. Ce robot doit utiliser les mêmes commandes qu'un joueur humain, </w:t>
      </w:r>
      <w:proofErr w:type="spellStart"/>
      <w:r>
        <w:t>ie</w:t>
      </w:r>
      <w:proofErr w:type="spellEnd"/>
      <w:r>
        <w:t xml:space="preserve"> utiliser les mêmes actions/ordres que ceux produit par le clavier ou la souris. Le robot ne doit pas avoir accès à plus information qu'un joueur humain. Comme pour les autres sections, commencez par présenter la stratégie, puis la conception logicielle.</w:t>
      </w:r>
    </w:p>
    <w:p w:rsidR="00B645B6" w:rsidRDefault="002A0423">
      <w:pPr>
        <w:pStyle w:val="Heading2"/>
      </w:pPr>
      <w:bookmarkStart w:id="27" w:name="__RefHeading__2973_1544052078"/>
      <w:r>
        <w:t>Stratégies</w:t>
      </w:r>
      <w:bookmarkEnd w:id="27"/>
    </w:p>
    <w:p w:rsidR="00B645B6" w:rsidRDefault="00B645B6">
      <w:pPr>
        <w:pStyle w:val="Standard"/>
        <w:jc w:val="both"/>
      </w:pPr>
    </w:p>
    <w:p w:rsidR="00B645B6" w:rsidRDefault="002A0423">
      <w:pPr>
        <w:pStyle w:val="Heading3"/>
      </w:pPr>
      <w:bookmarkStart w:id="28" w:name="__RefHeading__2975_1544052078"/>
      <w:r>
        <w:t>Intelligence minimale</w:t>
      </w:r>
      <w:bookmarkEnd w:id="28"/>
    </w:p>
    <w:p w:rsidR="00B645B6" w:rsidRDefault="00B645B6">
      <w:pPr>
        <w:pStyle w:val="Standard"/>
        <w:jc w:val="both"/>
      </w:pPr>
    </w:p>
    <w:p w:rsidR="00B645B6" w:rsidRDefault="002A0423">
      <w:pPr>
        <w:pStyle w:val="Heading3"/>
      </w:pPr>
      <w:bookmarkStart w:id="29" w:name="__RefHeading__2977_1544052078"/>
      <w:r>
        <w:t>Intelligence basée sur des heuristiques</w:t>
      </w:r>
      <w:bookmarkEnd w:id="29"/>
    </w:p>
    <w:p w:rsidR="00B645B6" w:rsidRDefault="00B645B6">
      <w:pPr>
        <w:pStyle w:val="Standard"/>
        <w:jc w:val="both"/>
      </w:pPr>
    </w:p>
    <w:p w:rsidR="00B645B6" w:rsidRDefault="002A0423">
      <w:pPr>
        <w:pStyle w:val="Heading3"/>
      </w:pPr>
      <w:bookmarkStart w:id="30" w:name="__RefHeading__2480_1544052078"/>
      <w:r>
        <w:t>Intelligence basée sur les arbres de recherche</w:t>
      </w:r>
      <w:bookmarkEnd w:id="30"/>
    </w:p>
    <w:p w:rsidR="00B645B6" w:rsidRDefault="00B645B6">
      <w:pPr>
        <w:pStyle w:val="Textbody"/>
      </w:pPr>
    </w:p>
    <w:p w:rsidR="00B645B6" w:rsidRDefault="002A0423">
      <w:pPr>
        <w:pStyle w:val="Heading2"/>
      </w:pPr>
      <w:bookmarkStart w:id="31" w:name="__RefHeading__2979_1544052078"/>
      <w:r>
        <w:t>Conception logiciel</w:t>
      </w:r>
      <w:bookmarkEnd w:id="31"/>
    </w:p>
    <w:p w:rsidR="00B645B6" w:rsidRDefault="00B645B6">
      <w:pPr>
        <w:pStyle w:val="Textbody"/>
      </w:pPr>
    </w:p>
    <w:p w:rsidR="00B645B6" w:rsidRDefault="002A0423">
      <w:pPr>
        <w:pStyle w:val="Heading2"/>
      </w:pPr>
      <w:bookmarkStart w:id="32" w:name="__RefHeading__2981_1544052078"/>
      <w:r>
        <w:t>Conception logiciel : extension pour l'IA composée</w:t>
      </w:r>
      <w:bookmarkEnd w:id="32"/>
    </w:p>
    <w:p w:rsidR="00B645B6" w:rsidRDefault="00B645B6">
      <w:pPr>
        <w:pStyle w:val="Textbody"/>
      </w:pPr>
    </w:p>
    <w:p w:rsidR="00B645B6" w:rsidRDefault="002A0423">
      <w:pPr>
        <w:pStyle w:val="Heading2"/>
      </w:pPr>
      <w:bookmarkStart w:id="33" w:name="__RefHeading__2983_1544052078"/>
      <w:r>
        <w:t>Conception logiciel : extension pour IA avancée</w:t>
      </w:r>
      <w:bookmarkEnd w:id="33"/>
    </w:p>
    <w:p w:rsidR="00B645B6" w:rsidRDefault="00B645B6">
      <w:pPr>
        <w:pStyle w:val="Textbody"/>
      </w:pPr>
    </w:p>
    <w:p w:rsidR="00B645B6" w:rsidRDefault="002A0423">
      <w:pPr>
        <w:pStyle w:val="Heading2"/>
        <w:sectPr w:rsidR="00B645B6">
          <w:footerReference w:type="default" r:id="rId20"/>
          <w:pgSz w:w="11906" w:h="16838"/>
          <w:pgMar w:top="1134" w:right="1134" w:bottom="1474" w:left="1134" w:header="720" w:footer="1134" w:gutter="0"/>
          <w:cols w:space="720"/>
        </w:sectPr>
      </w:pPr>
      <w:bookmarkStart w:id="34" w:name="__RefHeading__2985_1544052078"/>
      <w:r>
        <w:t xml:space="preserve">Conception logiciel : extension pour la </w:t>
      </w:r>
      <w:proofErr w:type="spellStart"/>
      <w:r>
        <w:t>parallélisation</w:t>
      </w:r>
      <w:bookmarkEnd w:id="34"/>
      <w:proofErr w:type="spellEnd"/>
    </w:p>
    <w:p w:rsidR="00B645B6" w:rsidRDefault="002A0423">
      <w:pPr>
        <w:pStyle w:val="Heading1"/>
      </w:pPr>
      <w:bookmarkStart w:id="35" w:name="__RefHeading__2987_1544052078"/>
      <w:r>
        <w:lastRenderedPageBreak/>
        <w:t>Modularisation</w:t>
      </w:r>
      <w:bookmarkEnd w:id="35"/>
    </w:p>
    <w:p w:rsidR="00B645B6" w:rsidRDefault="002A0423">
      <w:pPr>
        <w:pStyle w:val="Text"/>
      </w:pPr>
      <w:r>
        <w:t xml:space="preserve">Cette section se concentre sur la répartition des différents modules du jeu dans différents processus. Deux niveaux doivent être considérés. Le premier est la répartition des modules sur différents threads. Notons bien que ce qui est attendu est un </w:t>
      </w:r>
      <w:proofErr w:type="spellStart"/>
      <w:r>
        <w:t>parallélisation</w:t>
      </w:r>
      <w:proofErr w:type="spellEnd"/>
      <w:r>
        <w:t xml:space="preserve"> maximale des traitements: il faut bien démontrer que l'intersection des processus communs ou bloquant est minimale. Le deuxième niveau est la répartition des modules sur différentes machines, via une interface réseau. Dans tous les cas, motivez vos choix, et indiquez également les latences qui en résulte.</w:t>
      </w:r>
    </w:p>
    <w:p w:rsidR="00B645B6" w:rsidRDefault="002A0423">
      <w:pPr>
        <w:pStyle w:val="Heading2"/>
      </w:pPr>
      <w:bookmarkStart w:id="36" w:name="__RefHeading__1831_2123130103"/>
      <w:r>
        <w:t>Organisation des modules</w:t>
      </w:r>
      <w:bookmarkEnd w:id="36"/>
    </w:p>
    <w:p w:rsidR="00B645B6" w:rsidRDefault="002A0423">
      <w:pPr>
        <w:pStyle w:val="Heading3"/>
      </w:pPr>
      <w:bookmarkStart w:id="37" w:name="__RefHeading__1833_2123130103"/>
      <w:bookmarkStart w:id="38" w:name="__RefHeading__1743_2123130103"/>
      <w:r>
        <w:t>Répartition sur différents threads</w:t>
      </w:r>
      <w:bookmarkEnd w:id="37"/>
      <w:bookmarkEnd w:id="38"/>
    </w:p>
    <w:p w:rsidR="00B645B6" w:rsidRDefault="00B645B6">
      <w:pPr>
        <w:pStyle w:val="Textbody"/>
        <w:rPr>
          <w:b/>
          <w:bCs/>
        </w:rPr>
      </w:pPr>
    </w:p>
    <w:p w:rsidR="00B645B6" w:rsidRDefault="002A0423">
      <w:pPr>
        <w:pStyle w:val="Heading3"/>
      </w:pPr>
      <w:bookmarkStart w:id="39" w:name="__RefHeading__1835_2123130103"/>
      <w:r>
        <w:t>Répartition sur différentes machines</w:t>
      </w:r>
      <w:bookmarkEnd w:id="39"/>
    </w:p>
    <w:p w:rsidR="00B645B6" w:rsidRDefault="00B645B6">
      <w:pPr>
        <w:pStyle w:val="Textbody"/>
      </w:pPr>
    </w:p>
    <w:p w:rsidR="00B645B6" w:rsidRDefault="002A0423">
      <w:pPr>
        <w:pStyle w:val="Heading2"/>
      </w:pPr>
      <w:bookmarkStart w:id="40" w:name="__RefHeading__1837_2123130103"/>
      <w:r>
        <w:t>Conception logiciel</w:t>
      </w:r>
      <w:bookmarkEnd w:id="40"/>
    </w:p>
    <w:p w:rsidR="00B645B6" w:rsidRDefault="00B645B6">
      <w:pPr>
        <w:pStyle w:val="Textbody"/>
        <w:rPr>
          <w:b/>
          <w:bCs/>
        </w:rPr>
      </w:pPr>
    </w:p>
    <w:p w:rsidR="00B645B6" w:rsidRDefault="002A0423">
      <w:pPr>
        <w:pStyle w:val="Heading2"/>
      </w:pPr>
      <w:bookmarkStart w:id="41" w:name="__RefHeading__1966_2123130103"/>
      <w:r>
        <w:t>Conception logiciel : extension réseau</w:t>
      </w:r>
      <w:bookmarkEnd w:id="41"/>
    </w:p>
    <w:p w:rsidR="00B645B6" w:rsidRDefault="00B645B6">
      <w:pPr>
        <w:pStyle w:val="Textbody"/>
      </w:pPr>
    </w:p>
    <w:p w:rsidR="00B645B6" w:rsidRDefault="002A0423">
      <w:pPr>
        <w:pStyle w:val="Heading2"/>
        <w:sectPr w:rsidR="00B645B6">
          <w:footerReference w:type="default" r:id="rId21"/>
          <w:pgSz w:w="11906" w:h="16838"/>
          <w:pgMar w:top="1134" w:right="1134" w:bottom="1474" w:left="1134" w:header="720" w:footer="1134" w:gutter="0"/>
          <w:cols w:space="720"/>
        </w:sectPr>
      </w:pPr>
      <w:bookmarkStart w:id="42" w:name="__RefHeading__1968_2123130103"/>
      <w:r>
        <w:t>Conception logiciel : client Android</w:t>
      </w:r>
      <w:bookmarkEnd w:id="42"/>
    </w:p>
    <w:p w:rsidR="00B645B6" w:rsidRDefault="00B645B6">
      <w:pPr>
        <w:pStyle w:val="Textbody"/>
      </w:pPr>
    </w:p>
    <w:p w:rsidR="00B645B6" w:rsidRDefault="002A0423">
      <w:pPr>
        <w:pStyle w:val="Textbody"/>
        <w:sectPr w:rsidR="00B645B6">
          <w:footerReference w:type="default" r:id="rId22"/>
          <w:pgSz w:w="16838" w:h="11906" w:orient="landscape"/>
          <w:pgMar w:top="1134" w:right="1134" w:bottom="1134" w:left="1134" w:header="720" w:footer="720" w:gutter="0"/>
          <w:cols w:space="720"/>
        </w:sectPr>
      </w:pPr>
      <w:r>
        <w:rPr>
          <w:noProof/>
          <w:lang w:eastAsia="fr-FR" w:bidi="ar-SA"/>
        </w:rPr>
        <mc:AlternateContent>
          <mc:Choice Requires="wps">
            <w:drawing>
              <wp:anchor distT="0" distB="0" distL="114300" distR="114300" simplePos="0" relativeHeight="251657216" behindDoc="0" locked="0" layoutInCell="1" allowOverlap="1">
                <wp:simplePos x="0" y="0"/>
                <wp:positionH relativeFrom="column">
                  <wp:posOffset>368996</wp:posOffset>
                </wp:positionH>
                <wp:positionV relativeFrom="paragraph">
                  <wp:posOffset>403917</wp:posOffset>
                </wp:positionV>
                <wp:extent cx="8513448" cy="4733291"/>
                <wp:effectExtent l="0" t="0" r="1902" b="10159"/>
                <wp:wrapSquare wrapText="bothSides"/>
                <wp:docPr id="48" name="Frame3"/>
                <wp:cNvGraphicFramePr/>
                <a:graphic xmlns:a="http://schemas.openxmlformats.org/drawingml/2006/main">
                  <a:graphicData uri="http://schemas.microsoft.com/office/word/2010/wordprocessingShape">
                    <wps:wsp>
                      <wps:cNvSpPr txBox="1"/>
                      <wps:spPr>
                        <a:xfrm>
                          <a:off x="0" y="0"/>
                          <a:ext cx="8513448" cy="4733291"/>
                        </a:xfrm>
                        <a:prstGeom prst="rect">
                          <a:avLst/>
                        </a:prstGeom>
                        <a:noFill/>
                        <a:ln>
                          <a:noFill/>
                          <a:prstDash/>
                        </a:ln>
                      </wps:spPr>
                      <wps:txbx>
                        <w:txbxContent>
                          <w:p w:rsidR="00B645B6" w:rsidRDefault="002A0423">
                            <w:pPr>
                              <w:pStyle w:val="Illustration"/>
                            </w:pPr>
                            <w:r>
                              <w:t>Illustration 7: Diagramme de classes pour la modularisation</w:t>
                            </w:r>
                          </w:p>
                        </w:txbxContent>
                      </wps:txbx>
                      <wps:bodyPr vert="horz" wrap="none" lIns="0" tIns="0" rIns="0" bIns="0" anchor="t" anchorCtr="0" compatLnSpc="0">
                        <a:spAutoFit/>
                      </wps:bodyPr>
                    </wps:wsp>
                  </a:graphicData>
                </a:graphic>
              </wp:anchor>
            </w:drawing>
          </mc:Choice>
          <mc:Fallback>
            <w:pict>
              <v:shape id="Frame3" o:spid="_x0000_s1076" type="#_x0000_t202" style="position:absolute;left:0;text-align:left;margin-left:29.05pt;margin-top:31.8pt;width:670.35pt;height:372.7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" filled="f" stroked="f">
                <v:textbox style="mso-fit-shape-to-text:t" inset="0,0,0,0">
                  <w:txbxContent>
                    <w:p w:rsidR="00B645B6" w:rsidRDefault="002A0423">
                      <w:pPr>
                        <w:pStyle w:val="Illustration"/>
                      </w:pPr>
                      <w:r>
                        <w:t>Illustration 7: Diagramme de classes pour la modularisation</w:t>
                      </w:r>
                    </w:p>
                  </w:txbxContent>
                </v:textbox>
                <w10:wrap type="square"/>
              </v:shape>
            </w:pict>
          </mc:Fallback>
        </mc:AlternateContent>
      </w:r>
    </w:p>
    <w:p w:rsidR="00B645B6" w:rsidRDefault="00B645B6">
      <w:pPr>
        <w:pStyle w:val="Textbody"/>
      </w:pPr>
    </w:p>
    <w:sectPr w:rsidR="00B645B6">
      <w:footerReference w:type="default" r:id="rId23"/>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F50" w:rsidRDefault="00C60F50">
      <w:r>
        <w:separator/>
      </w:r>
    </w:p>
  </w:endnote>
  <w:endnote w:type="continuationSeparator" w:id="0">
    <w:p w:rsidR="00C60F50" w:rsidRDefault="00C6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charset w:val="00"/>
    <w:family w:val="modern"/>
    <w:pitch w:val="fixed"/>
  </w:font>
  <w:font w:name="OpenSymbol">
    <w:charset w:val="02"/>
    <w:family w:val="auto"/>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934" w:rsidRDefault="00006934">
    <w:pPr>
      <w:pStyle w:val="Footer"/>
    </w:pPr>
  </w:p>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EC18BB">
      <w:rPr>
        <w:noProof/>
      </w:rPr>
      <w:t>6</w:t>
    </w:r>
    <w:r>
      <w:fldChar w:fldCharType="end"/>
    </w:r>
    <w:r>
      <w:t xml:space="preserve"> / </w:t>
    </w:r>
    <w:r>
      <w:fldChar w:fldCharType="begin"/>
    </w:r>
    <w:r>
      <w:instrText xml:space="preserve"> NUMPAGES </w:instrText>
    </w:r>
    <w:r>
      <w:fldChar w:fldCharType="separate"/>
    </w:r>
    <w:r w:rsidR="00EC18BB">
      <w:rPr>
        <w:noProof/>
      </w:rPr>
      <w:t>16</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673D98">
      <w:rPr>
        <w:noProof/>
      </w:rPr>
      <w:t>16</w:t>
    </w:r>
    <w:r>
      <w:fldChar w:fldCharType="end"/>
    </w:r>
    <w:r>
      <w:t xml:space="preserve"> / </w:t>
    </w:r>
    <w:r>
      <w:fldChar w:fldCharType="begin"/>
    </w:r>
    <w:r>
      <w:instrText xml:space="preserve"> NUMPAGES </w:instrText>
    </w:r>
    <w:r>
      <w:fldChar w:fldCharType="separate"/>
    </w:r>
    <w:r w:rsidR="00673D98">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673D98">
      <w:rPr>
        <w:noProof/>
      </w:rPr>
      <w:t>8</w:t>
    </w:r>
    <w:r>
      <w:fldChar w:fldCharType="end"/>
    </w:r>
    <w:r>
      <w:t xml:space="preserve"> / </w:t>
    </w:r>
    <w:r>
      <w:fldChar w:fldCharType="begin"/>
    </w:r>
    <w:r>
      <w:instrText xml:space="preserve"> NUMPAGES </w:instrText>
    </w:r>
    <w:r>
      <w:fldChar w:fldCharType="separate"/>
    </w:r>
    <w:r w:rsidR="00673D98">
      <w:rPr>
        <w:noProof/>
      </w:rPr>
      <w:t>16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673D98">
      <w:rPr>
        <w:noProof/>
      </w:rPr>
      <w:t>9</w:t>
    </w:r>
    <w:r>
      <w:fldChar w:fldCharType="end"/>
    </w:r>
    <w:r>
      <w:t xml:space="preserve"> / </w:t>
    </w:r>
    <w:r>
      <w:fldChar w:fldCharType="begin"/>
    </w:r>
    <w:r>
      <w:instrText xml:space="preserve"> NUMPAGES </w:instrText>
    </w:r>
    <w:r>
      <w:fldChar w:fldCharType="separate"/>
    </w:r>
    <w:r w:rsidR="00673D98">
      <w:rPr>
        <w:noProof/>
      </w:rPr>
      <w:t>16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673D98">
      <w:rPr>
        <w:noProof/>
      </w:rPr>
      <w:t>10</w:t>
    </w:r>
    <w:r>
      <w:fldChar w:fldCharType="end"/>
    </w:r>
    <w:r>
      <w:t xml:space="preserve"> / </w:t>
    </w:r>
    <w:r>
      <w:fldChar w:fldCharType="begin"/>
    </w:r>
    <w:r>
      <w:instrText xml:space="preserve"> NUMPAGES </w:instrText>
    </w:r>
    <w:r>
      <w:fldChar w:fldCharType="separate"/>
    </w:r>
    <w:r w:rsidR="00673D98">
      <w:rPr>
        <w:noProof/>
      </w:rPr>
      <w:t>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673D98">
      <w:rPr>
        <w:noProof/>
      </w:rPr>
      <w:t>11</w:t>
    </w:r>
    <w:r>
      <w:fldChar w:fldCharType="end"/>
    </w:r>
    <w:r>
      <w:t xml:space="preserve"> / </w:t>
    </w:r>
    <w:r>
      <w:fldChar w:fldCharType="begin"/>
    </w:r>
    <w:r>
      <w:instrText xml:space="preserve"> NUMPAGES </w:instrText>
    </w:r>
    <w:r>
      <w:fldChar w:fldCharType="separate"/>
    </w:r>
    <w:r w:rsidR="00673D98">
      <w:rPr>
        <w:noProof/>
      </w:rPr>
      <w:t>16</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673D98">
      <w:rPr>
        <w:noProof/>
      </w:rPr>
      <w:t>12</w:t>
    </w:r>
    <w:r>
      <w:fldChar w:fldCharType="end"/>
    </w:r>
    <w:r>
      <w:t xml:space="preserve"> / </w:t>
    </w:r>
    <w:r>
      <w:fldChar w:fldCharType="begin"/>
    </w:r>
    <w:r>
      <w:instrText xml:space="preserve"> NUMPAGES </w:instrText>
    </w:r>
    <w:r>
      <w:fldChar w:fldCharType="separate"/>
    </w:r>
    <w:r w:rsidR="00673D98">
      <w:rPr>
        <w:noProof/>
      </w:rPr>
      <w:t>16</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673D98">
      <w:rPr>
        <w:noProof/>
      </w:rPr>
      <w:t>13</w:t>
    </w:r>
    <w:r>
      <w:fldChar w:fldCharType="end"/>
    </w:r>
    <w:r>
      <w:t xml:space="preserve"> / </w:t>
    </w:r>
    <w:r>
      <w:fldChar w:fldCharType="begin"/>
    </w:r>
    <w:r>
      <w:instrText xml:space="preserve"> NUMPAGES </w:instrText>
    </w:r>
    <w:r>
      <w:fldChar w:fldCharType="separate"/>
    </w:r>
    <w:r w:rsidR="00673D98">
      <w:rPr>
        <w:noProof/>
      </w:rPr>
      <w:t>16</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673D98">
      <w:rPr>
        <w:noProof/>
      </w:rPr>
      <w:t>14</w:t>
    </w:r>
    <w:r>
      <w:fldChar w:fldCharType="end"/>
    </w:r>
    <w:r>
      <w:t xml:space="preserve"> / </w:t>
    </w:r>
    <w:r>
      <w:fldChar w:fldCharType="begin"/>
    </w:r>
    <w:r>
      <w:instrText xml:space="preserve"> NUMPAGES </w:instrText>
    </w:r>
    <w:r>
      <w:fldChar w:fldCharType="separate"/>
    </w:r>
    <w:r w:rsidR="00673D98">
      <w:rPr>
        <w:noProof/>
      </w:rPr>
      <w:t>16</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084" w:rsidRDefault="002A0423">
    <w:pPr>
      <w:pStyle w:val="Footer"/>
    </w:pPr>
    <w:r>
      <w:t xml:space="preserve">Projet Logiciel Transversal – </w:t>
    </w:r>
    <w:proofErr w:type="spellStart"/>
    <w:r>
      <w:t>Kusan</w:t>
    </w:r>
    <w:proofErr w:type="spellEnd"/>
    <w:r>
      <w:t xml:space="preserve"> THANABALASINGAM – Benoît LAFON</w:t>
    </w:r>
    <w:r>
      <w:tab/>
      <w:t xml:space="preserve">Page </w:t>
    </w:r>
    <w:r>
      <w:fldChar w:fldCharType="begin"/>
    </w:r>
    <w:r>
      <w:instrText xml:space="preserve"> PAGE </w:instrText>
    </w:r>
    <w:r>
      <w:fldChar w:fldCharType="separate"/>
    </w:r>
    <w:r w:rsidR="00673D98">
      <w:rPr>
        <w:noProof/>
      </w:rPr>
      <w:t>15</w:t>
    </w:r>
    <w:r>
      <w:fldChar w:fldCharType="end"/>
    </w:r>
    <w:r>
      <w:t xml:space="preserve"> / </w:t>
    </w:r>
    <w:r>
      <w:fldChar w:fldCharType="begin"/>
    </w:r>
    <w:r>
      <w:instrText xml:space="preserve"> NUMPAGES </w:instrText>
    </w:r>
    <w:r>
      <w:fldChar w:fldCharType="separate"/>
    </w:r>
    <w:r w:rsidR="00673D98">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F50" w:rsidRDefault="00C60F50">
      <w:r>
        <w:rPr>
          <w:color w:val="000000"/>
        </w:rPr>
        <w:separator/>
      </w:r>
    </w:p>
  </w:footnote>
  <w:footnote w:type="continuationSeparator" w:id="0">
    <w:p w:rsidR="00C60F50" w:rsidRDefault="00C60F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A48BE"/>
    <w:multiLevelType w:val="hybridMultilevel"/>
    <w:tmpl w:val="D7929A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B43819"/>
    <w:multiLevelType w:val="hybridMultilevel"/>
    <w:tmpl w:val="5A1092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9825B6"/>
    <w:multiLevelType w:val="multilevel"/>
    <w:tmpl w:val="D8085FF4"/>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94661B1"/>
    <w:multiLevelType w:val="multilevel"/>
    <w:tmpl w:val="1662F7B0"/>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A1E3515"/>
    <w:multiLevelType w:val="multilevel"/>
    <w:tmpl w:val="241E09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FAF310E"/>
    <w:multiLevelType w:val="multilevel"/>
    <w:tmpl w:val="3AC85890"/>
    <w:lvl w:ilvl="0">
      <w:numFmt w:val="bullet"/>
      <w:lvlText w:val="-"/>
      <w:lvlJc w:val="left"/>
      <w:pPr>
        <w:ind w:left="720" w:hanging="360"/>
      </w:pPr>
      <w:rPr>
        <w:rFonts w:ascii="Liberation Serif" w:eastAsia="Droid Sans Fallback" w:hAnsi="Liberation Serif"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2403197"/>
    <w:multiLevelType w:val="multilevel"/>
    <w:tmpl w:val="4DD42C7A"/>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631725F1"/>
    <w:multiLevelType w:val="hybridMultilevel"/>
    <w:tmpl w:val="12F20F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E95BEA"/>
    <w:multiLevelType w:val="hybridMultilevel"/>
    <w:tmpl w:val="3F748E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18673B"/>
    <w:multiLevelType w:val="multilevel"/>
    <w:tmpl w:val="437A04F4"/>
    <w:styleLink w:val="WWOutlineListStyle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9"/>
  </w:num>
  <w:num w:numId="2">
    <w:abstractNumId w:val="3"/>
  </w:num>
  <w:num w:numId="3">
    <w:abstractNumId w:val="6"/>
  </w:num>
  <w:num w:numId="4">
    <w:abstractNumId w:val="2"/>
  </w:num>
  <w:num w:numId="5">
    <w:abstractNumId w:val="4"/>
  </w:num>
  <w:num w:numId="6">
    <w:abstractNumId w:val="5"/>
  </w:num>
  <w:num w:numId="7">
    <w:abstractNumId w:val="8"/>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B6"/>
    <w:rsid w:val="00006934"/>
    <w:rsid w:val="00147F81"/>
    <w:rsid w:val="0016316C"/>
    <w:rsid w:val="002A0423"/>
    <w:rsid w:val="002F5A9B"/>
    <w:rsid w:val="003017AF"/>
    <w:rsid w:val="00306F3F"/>
    <w:rsid w:val="00342113"/>
    <w:rsid w:val="00346F5D"/>
    <w:rsid w:val="00385AF2"/>
    <w:rsid w:val="00564A09"/>
    <w:rsid w:val="005B1A7E"/>
    <w:rsid w:val="00673D98"/>
    <w:rsid w:val="007800B4"/>
    <w:rsid w:val="007C7257"/>
    <w:rsid w:val="008F2CE4"/>
    <w:rsid w:val="00920102"/>
    <w:rsid w:val="00933738"/>
    <w:rsid w:val="00966716"/>
    <w:rsid w:val="00AC34BB"/>
    <w:rsid w:val="00B645B6"/>
    <w:rsid w:val="00C60F50"/>
    <w:rsid w:val="00CB5B3B"/>
    <w:rsid w:val="00CF231C"/>
    <w:rsid w:val="00CF44A7"/>
    <w:rsid w:val="00E734D3"/>
    <w:rsid w:val="00EC18BB"/>
    <w:rsid w:val="00EC7B0C"/>
    <w:rsid w:val="00ED72BF"/>
    <w:rsid w:val="00EF6EF1"/>
    <w:rsid w:val="00F107F9"/>
    <w:rsid w:val="00F1116B"/>
    <w:rsid w:val="00F51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87329-ADFE-4161-A545-61C5805E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spacing w:before="397" w:after="227"/>
      <w:outlineLvl w:val="1"/>
    </w:pPr>
    <w:rPr>
      <w:b/>
      <w:bCs/>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ext">
    <w:name w:val="Text"/>
    <w:basedOn w:val="Caption"/>
    <w:pPr>
      <w:spacing w:before="0" w:after="119"/>
      <w:ind w:left="227"/>
      <w:jc w:val="both"/>
    </w:pPr>
    <w:rPr>
      <w:sz w:val="18"/>
    </w:rPr>
  </w:style>
  <w:style w:type="paragraph" w:customStyle="1" w:styleId="Illustration">
    <w:name w:val="Illustration"/>
    <w:basedOn w:val="Caption"/>
  </w:style>
  <w:style w:type="paragraph" w:styleId="Footer">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OutlineListStyle">
    <w:name w:val="WW_OutlineListStyle"/>
    <w:basedOn w:val="NoList"/>
    <w:pPr>
      <w:numPr>
        <w:numId w:val="2"/>
      </w:numPr>
    </w:pPr>
  </w:style>
  <w:style w:type="numbering" w:customStyle="1" w:styleId="Outline">
    <w:name w:val="Outline"/>
    <w:basedOn w:val="NoList"/>
    <w:pPr>
      <w:numPr>
        <w:numId w:val="3"/>
      </w:numPr>
    </w:pPr>
  </w:style>
  <w:style w:type="paragraph" w:styleId="Header">
    <w:name w:val="header"/>
    <w:basedOn w:val="Normal"/>
    <w:link w:val="HeaderChar"/>
    <w:uiPriority w:val="99"/>
    <w:unhideWhenUsed/>
    <w:rsid w:val="00006934"/>
    <w:pPr>
      <w:tabs>
        <w:tab w:val="center" w:pos="4536"/>
        <w:tab w:val="right" w:pos="9072"/>
      </w:tabs>
    </w:pPr>
    <w:rPr>
      <w:rFonts w:cs="Mangal"/>
      <w:szCs w:val="21"/>
    </w:rPr>
  </w:style>
  <w:style w:type="character" w:customStyle="1" w:styleId="HeaderChar">
    <w:name w:val="Header Char"/>
    <w:basedOn w:val="DefaultParagraphFont"/>
    <w:link w:val="Header"/>
    <w:uiPriority w:val="99"/>
    <w:rsid w:val="00006934"/>
    <w:rPr>
      <w:rFonts w:cs="Mangal"/>
      <w:szCs w:val="21"/>
    </w:rPr>
  </w:style>
  <w:style w:type="paragraph" w:styleId="TOCHeading">
    <w:name w:val="TOC Heading"/>
    <w:basedOn w:val="Heading1"/>
    <w:next w:val="Normal"/>
    <w:uiPriority w:val="39"/>
    <w:unhideWhenUsed/>
    <w:qFormat/>
    <w:rsid w:val="00966716"/>
    <w:pPr>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966716"/>
    <w:pPr>
      <w:spacing w:after="100"/>
    </w:pPr>
    <w:rPr>
      <w:rFonts w:cs="Mangal"/>
      <w:szCs w:val="21"/>
    </w:rPr>
  </w:style>
  <w:style w:type="paragraph" w:styleId="TOC2">
    <w:name w:val="toc 2"/>
    <w:basedOn w:val="Normal"/>
    <w:next w:val="Normal"/>
    <w:autoRedefine/>
    <w:uiPriority w:val="39"/>
    <w:unhideWhenUsed/>
    <w:rsid w:val="00966716"/>
    <w:pPr>
      <w:spacing w:after="100"/>
      <w:ind w:left="240"/>
    </w:pPr>
    <w:rPr>
      <w:rFonts w:cs="Mangal"/>
      <w:szCs w:val="21"/>
    </w:rPr>
  </w:style>
  <w:style w:type="paragraph" w:styleId="TOC3">
    <w:name w:val="toc 3"/>
    <w:basedOn w:val="Normal"/>
    <w:next w:val="Normal"/>
    <w:autoRedefine/>
    <w:uiPriority w:val="39"/>
    <w:unhideWhenUsed/>
    <w:rsid w:val="00966716"/>
    <w:pPr>
      <w:spacing w:after="100"/>
      <w:ind w:left="480"/>
    </w:pPr>
    <w:rPr>
      <w:rFonts w:cs="Mangal"/>
      <w:szCs w:val="21"/>
    </w:rPr>
  </w:style>
  <w:style w:type="character" w:styleId="Hyperlink">
    <w:name w:val="Hyperlink"/>
    <w:basedOn w:val="DefaultParagraphFont"/>
    <w:uiPriority w:val="99"/>
    <w:unhideWhenUsed/>
    <w:rsid w:val="00966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10.xml"/><Relationship Id="rId10" Type="http://schemas.openxmlformats.org/officeDocument/2006/relationships/image" Target="media/image3.jpe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DC07D-3D4C-4A97-A300-A52F062F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2142</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Kusan Thanabalasingam</dc:creator>
  <cp:lastModifiedBy>LAFON</cp:lastModifiedBy>
  <cp:revision>29</cp:revision>
  <dcterms:created xsi:type="dcterms:W3CDTF">2015-09-23T07:21:00Z</dcterms:created>
  <dcterms:modified xsi:type="dcterms:W3CDTF">2015-09-23T17:11:00Z</dcterms:modified>
</cp:coreProperties>
</file>